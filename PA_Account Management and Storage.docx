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A253F" w14:textId="77777777" w:rsidR="00E0292E" w:rsidRDefault="00E0292E" w:rsidP="007F18F8">
      <w:pPr>
        <w:pStyle w:val="Heading1"/>
        <w:spacing w:line="240" w:lineRule="auto"/>
      </w:pPr>
      <w:r>
        <w:t>Objectives</w:t>
      </w:r>
    </w:p>
    <w:p w14:paraId="4CAAB3C5" w14:textId="029E63AD" w:rsidR="007F18F8" w:rsidRPr="003108AE" w:rsidRDefault="00C874D7" w:rsidP="00CB0708">
      <w:pPr>
        <w:pStyle w:val="ListParagraph"/>
        <w:keepLines w:val="0"/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All prior guided practices completed</w:t>
      </w:r>
      <w:r w:rsidR="007F18F8">
        <w:rPr>
          <w:rFonts w:eastAsia="Times New Roman" w:cstheme="minorHAnsi"/>
          <w:color w:val="000000"/>
          <w:szCs w:val="24"/>
        </w:rPr>
        <w:t>.</w:t>
      </w:r>
    </w:p>
    <w:p w14:paraId="22BFEAE8" w14:textId="36EA4BB1" w:rsidR="00332961" w:rsidRDefault="00332961" w:rsidP="007F18F8">
      <w:pPr>
        <w:pStyle w:val="Heading2"/>
        <w:spacing w:line="240" w:lineRule="auto"/>
      </w:pPr>
      <w:r>
        <w:t xml:space="preserve">Skills </w:t>
      </w:r>
      <w:r w:rsidR="00D77DCC">
        <w:t>graded</w:t>
      </w:r>
    </w:p>
    <w:p w14:paraId="7E63B450" w14:textId="2454D752" w:rsidR="00C874D7" w:rsidRDefault="00C874D7" w:rsidP="00CB0708">
      <w:pPr>
        <w:pStyle w:val="ListParagraph"/>
        <w:keepLines w:val="0"/>
        <w:numPr>
          <w:ilvl w:val="1"/>
          <w:numId w:val="2"/>
        </w:numPr>
        <w:spacing w:before="0" w:after="45" w:line="268" w:lineRule="auto"/>
        <w:ind w:right="62" w:hanging="360"/>
      </w:pPr>
      <w:r>
        <w:t>Create User accounts.</w:t>
      </w:r>
    </w:p>
    <w:p w14:paraId="7208BA61" w14:textId="77777777" w:rsidR="00C874D7" w:rsidRDefault="00C874D7" w:rsidP="00CB0708">
      <w:pPr>
        <w:pStyle w:val="ListParagraph"/>
        <w:keepLines w:val="0"/>
        <w:numPr>
          <w:ilvl w:val="1"/>
          <w:numId w:val="2"/>
        </w:numPr>
        <w:spacing w:before="0" w:after="45" w:line="268" w:lineRule="auto"/>
        <w:ind w:right="62" w:hanging="360"/>
      </w:pPr>
      <w:r>
        <w:t xml:space="preserve">Create user profile </w:t>
      </w:r>
    </w:p>
    <w:p w14:paraId="1E2DF9FA" w14:textId="77777777" w:rsidR="00C874D7" w:rsidRDefault="00C874D7" w:rsidP="00CB0708">
      <w:pPr>
        <w:pStyle w:val="ListParagraph"/>
        <w:keepLines w:val="0"/>
        <w:numPr>
          <w:ilvl w:val="1"/>
          <w:numId w:val="2"/>
        </w:numPr>
        <w:spacing w:before="0" w:after="45" w:line="268" w:lineRule="auto"/>
        <w:ind w:right="62" w:hanging="360"/>
      </w:pPr>
      <w:r>
        <w:t xml:space="preserve">Create shared folders. </w:t>
      </w:r>
    </w:p>
    <w:p w14:paraId="2016A089" w14:textId="77777777" w:rsidR="00C874D7" w:rsidRDefault="00C874D7" w:rsidP="00CB0708">
      <w:pPr>
        <w:pStyle w:val="ListParagraph"/>
        <w:keepLines w:val="0"/>
        <w:numPr>
          <w:ilvl w:val="1"/>
          <w:numId w:val="2"/>
        </w:numPr>
        <w:spacing w:before="0" w:after="45" w:line="268" w:lineRule="auto"/>
        <w:ind w:right="2204" w:hanging="360"/>
      </w:pPr>
      <w:r>
        <w:t xml:space="preserve">Assign appropriate NTFS permissions. </w:t>
      </w:r>
    </w:p>
    <w:p w14:paraId="1F196AFC" w14:textId="77777777" w:rsidR="00C874D7" w:rsidRDefault="00C874D7" w:rsidP="00CB0708">
      <w:pPr>
        <w:pStyle w:val="ListParagraph"/>
        <w:keepLines w:val="0"/>
        <w:numPr>
          <w:ilvl w:val="1"/>
          <w:numId w:val="2"/>
        </w:numPr>
        <w:spacing w:before="0" w:after="45" w:line="268" w:lineRule="auto"/>
        <w:ind w:right="4636" w:hanging="360"/>
      </w:pPr>
      <w:r>
        <w:t xml:space="preserve">Create and assign printers. </w:t>
      </w:r>
    </w:p>
    <w:p w14:paraId="523FFD7C" w14:textId="578649BE" w:rsidR="007F18F8" w:rsidRPr="00C874D7" w:rsidRDefault="00C874D7" w:rsidP="00CB0708">
      <w:pPr>
        <w:pStyle w:val="ListParagraph"/>
        <w:keepLines w:val="0"/>
        <w:numPr>
          <w:ilvl w:val="1"/>
          <w:numId w:val="2"/>
        </w:numPr>
        <w:spacing w:before="0" w:after="45" w:line="268" w:lineRule="auto"/>
        <w:ind w:right="4636" w:hanging="360"/>
      </w:pPr>
      <w:r>
        <w:t>Create a VHD</w:t>
      </w:r>
    </w:p>
    <w:p w14:paraId="1EEA4DD9" w14:textId="77777777" w:rsidR="00E0292E" w:rsidRDefault="00332961" w:rsidP="007F18F8">
      <w:pPr>
        <w:pStyle w:val="Heading1"/>
        <w:spacing w:line="240" w:lineRule="auto"/>
      </w:pPr>
      <w:r>
        <w:t>Initial Conditions</w:t>
      </w:r>
    </w:p>
    <w:p w14:paraId="05F20785" w14:textId="2643DD58" w:rsidR="00A16618" w:rsidRPr="00A16618" w:rsidRDefault="00966A4B" w:rsidP="00A16618">
      <w:pPr>
        <w:keepLines w:val="0"/>
        <w:shd w:val="clear" w:color="auto" w:fill="FFFFFF"/>
        <w:spacing w:before="240" w:after="240" w:line="240" w:lineRule="auto"/>
        <w:rPr>
          <w:rFonts w:eastAsia="Times New Roman" w:cstheme="minorHAnsi"/>
          <w:color w:val="000000"/>
          <w:szCs w:val="24"/>
        </w:rPr>
      </w:pPr>
      <w:bookmarkStart w:id="0" w:name="_Hlk65240763"/>
      <w:r>
        <w:rPr>
          <w:rFonts w:eastAsia="Times New Roman" w:cstheme="minorHAnsi"/>
          <w:color w:val="000000"/>
          <w:szCs w:val="24"/>
        </w:rPr>
        <w:t>Your virtual machine should be in this state prior to beginning this</w:t>
      </w:r>
      <w:r w:rsidR="00AD06AA">
        <w:rPr>
          <w:rFonts w:eastAsia="Times New Roman" w:cstheme="minorHAnsi"/>
          <w:color w:val="000000"/>
          <w:szCs w:val="24"/>
        </w:rPr>
        <w:t xml:space="preserve"> </w:t>
      </w:r>
      <w:r w:rsidR="00AD06AA">
        <w:rPr>
          <w:rFonts w:ascii="Calibri" w:hAnsi="Calibri" w:cs="Calibri"/>
          <w:sz w:val="22"/>
          <w:szCs w:val="22"/>
        </w:rPr>
        <w:t>performance assessment</w:t>
      </w:r>
      <w:r w:rsidR="00A16618">
        <w:rPr>
          <w:rFonts w:eastAsia="Times New Roman" w:cstheme="minorHAnsi"/>
          <w:color w:val="000000"/>
          <w:szCs w:val="24"/>
        </w:rPr>
        <w:t>:</w:t>
      </w:r>
    </w:p>
    <w:bookmarkEnd w:id="0"/>
    <w:p w14:paraId="418E29F7" w14:textId="16786CC6" w:rsidR="00C874D7" w:rsidRDefault="00C874D7" w:rsidP="00CB0708">
      <w:pPr>
        <w:keepLines w:val="0"/>
        <w:numPr>
          <w:ilvl w:val="1"/>
          <w:numId w:val="2"/>
        </w:numPr>
        <w:spacing w:before="0" w:after="48" w:line="267" w:lineRule="auto"/>
        <w:ind w:hanging="415"/>
      </w:pPr>
      <w:r>
        <w:t xml:space="preserve">Use </w:t>
      </w:r>
      <w:r w:rsidR="00D67D26">
        <w:rPr>
          <w:b/>
        </w:rPr>
        <w:t>GE-</w:t>
      </w:r>
      <w:proofErr w:type="gramStart"/>
      <w:r w:rsidR="00D67D26">
        <w:rPr>
          <w:b/>
        </w:rPr>
        <w:t>SERVER</w:t>
      </w:r>
      <w:r w:rsidR="00D67D26">
        <w:t xml:space="preserve">  </w:t>
      </w:r>
      <w:r>
        <w:t>VM</w:t>
      </w:r>
      <w:proofErr w:type="gramEnd"/>
      <w:r w:rsidR="00F11E97">
        <w:t xml:space="preserve"> created for the first performance assessment</w:t>
      </w:r>
      <w:r>
        <w:rPr>
          <w:b/>
        </w:rPr>
        <w:t>.</w:t>
      </w:r>
      <w:r>
        <w:t xml:space="preserve"> </w:t>
      </w:r>
    </w:p>
    <w:p w14:paraId="482AB592" w14:textId="3D34E3FB" w:rsidR="00C874D7" w:rsidRDefault="00C874D7" w:rsidP="00CB0708">
      <w:pPr>
        <w:keepLines w:val="0"/>
        <w:numPr>
          <w:ilvl w:val="2"/>
          <w:numId w:val="2"/>
        </w:numPr>
        <w:spacing w:before="0" w:after="45" w:line="268" w:lineRule="auto"/>
        <w:ind w:hanging="360"/>
      </w:pPr>
      <w:r>
        <w:t xml:space="preserve">IP address range of </w:t>
      </w:r>
      <w:r w:rsidRPr="00C874D7">
        <w:rPr>
          <w:b/>
        </w:rPr>
        <w:t>172.16.</w:t>
      </w:r>
      <w:r w:rsidRPr="00C874D7">
        <w:rPr>
          <w:b/>
          <w:i/>
        </w:rPr>
        <w:t>X</w:t>
      </w:r>
      <w:r w:rsidRPr="00C874D7">
        <w:rPr>
          <w:b/>
        </w:rPr>
        <w:t>.0 /24</w:t>
      </w:r>
      <w:r>
        <w:t xml:space="preserve"> for LAN network. </w:t>
      </w:r>
      <w:r w:rsidRPr="00C874D7">
        <w:rPr>
          <w:b/>
        </w:rPr>
        <w:t>SERVER</w:t>
      </w:r>
      <w:r>
        <w:t xml:space="preserve"> will host DNS. DNS client is configured using the DNS server on </w:t>
      </w:r>
      <w:r w:rsidRPr="00C874D7">
        <w:rPr>
          <w:b/>
        </w:rPr>
        <w:t>SERVER.</w:t>
      </w:r>
    </w:p>
    <w:p w14:paraId="54656DA2" w14:textId="77777777" w:rsidR="0093169E" w:rsidRDefault="00C874D7" w:rsidP="00CB0708">
      <w:pPr>
        <w:keepLines w:val="0"/>
        <w:numPr>
          <w:ilvl w:val="2"/>
          <w:numId w:val="3"/>
        </w:numPr>
        <w:spacing w:before="0" w:after="45" w:line="268" w:lineRule="auto"/>
        <w:ind w:right="62" w:hanging="360"/>
      </w:pPr>
      <w:r>
        <w:t xml:space="preserve">Active Directory Domain Services installed and configured as </w:t>
      </w:r>
      <w:proofErr w:type="spellStart"/>
      <w:proofErr w:type="gramStart"/>
      <w:r w:rsidRPr="0093169E">
        <w:rPr>
          <w:b/>
        </w:rPr>
        <w:t>GE</w:t>
      </w:r>
      <w:r w:rsidR="005B66E5" w:rsidRPr="0093169E">
        <w:rPr>
          <w:b/>
        </w:rPr>
        <w:t>.local</w:t>
      </w:r>
      <w:proofErr w:type="spellEnd"/>
      <w:proofErr w:type="gramEnd"/>
      <w:r>
        <w:t>.</w:t>
      </w:r>
    </w:p>
    <w:p w14:paraId="7209A46D" w14:textId="54F576B2" w:rsidR="00C874D7" w:rsidRDefault="00C874D7" w:rsidP="00CB0708">
      <w:pPr>
        <w:keepLines w:val="0"/>
        <w:numPr>
          <w:ilvl w:val="2"/>
          <w:numId w:val="3"/>
        </w:numPr>
        <w:spacing w:before="0" w:after="45" w:line="268" w:lineRule="auto"/>
        <w:ind w:right="62" w:hanging="360"/>
      </w:pPr>
      <w:r>
        <w:t xml:space="preserve">Passwords </w:t>
      </w:r>
      <w:r w:rsidR="00556142" w:rsidRPr="0093169E">
        <w:rPr>
          <w:b/>
        </w:rPr>
        <w:t>Administrator</w:t>
      </w:r>
      <w:r w:rsidRPr="0093169E">
        <w:rPr>
          <w:b/>
        </w:rPr>
        <w:t xml:space="preserve"> – </w:t>
      </w:r>
      <w:r>
        <w:t xml:space="preserve">Password1 (admin user) </w:t>
      </w:r>
    </w:p>
    <w:p w14:paraId="67D76626" w14:textId="2C7AE7E8" w:rsidR="00F816F8" w:rsidRDefault="00F816F8" w:rsidP="00CB0708">
      <w:pPr>
        <w:keepLines w:val="0"/>
        <w:numPr>
          <w:ilvl w:val="2"/>
          <w:numId w:val="3"/>
        </w:numPr>
        <w:spacing w:before="0" w:after="45" w:line="268" w:lineRule="auto"/>
        <w:ind w:right="62" w:hanging="360"/>
      </w:pPr>
      <w:r>
        <w:t xml:space="preserve">GE-SERVER </w:t>
      </w:r>
      <w:r w:rsidR="000C027C">
        <w:t>i</w:t>
      </w:r>
      <w:r>
        <w:t>s r</w:t>
      </w:r>
      <w:r w:rsidR="000C027C">
        <w:t>u</w:t>
      </w:r>
      <w:r>
        <w:t>nn</w:t>
      </w:r>
      <w:r w:rsidR="000C027C">
        <w:t>i</w:t>
      </w:r>
      <w:r>
        <w:t>ng</w:t>
      </w:r>
    </w:p>
    <w:p w14:paraId="021F817B" w14:textId="20049D06" w:rsidR="000C027C" w:rsidRDefault="000C027C" w:rsidP="00CB0708">
      <w:pPr>
        <w:keepLines w:val="0"/>
        <w:numPr>
          <w:ilvl w:val="1"/>
          <w:numId w:val="3"/>
        </w:numPr>
        <w:spacing w:before="0" w:after="45" w:line="268" w:lineRule="auto"/>
        <w:ind w:right="62" w:hanging="360"/>
      </w:pPr>
      <w:r w:rsidRPr="000C027C">
        <w:rPr>
          <w:b/>
          <w:bCs/>
        </w:rPr>
        <w:t>GE1</w:t>
      </w:r>
      <w:r>
        <w:t xml:space="preserve"> – VM is running</w:t>
      </w:r>
    </w:p>
    <w:p w14:paraId="6C08B563" w14:textId="1ED29326" w:rsidR="000C027C" w:rsidRPr="000C027C" w:rsidRDefault="000C027C" w:rsidP="00CB0708">
      <w:pPr>
        <w:keepLines w:val="0"/>
        <w:numPr>
          <w:ilvl w:val="1"/>
          <w:numId w:val="3"/>
        </w:numPr>
        <w:spacing w:before="0" w:after="45" w:line="268" w:lineRule="auto"/>
        <w:ind w:right="62" w:hanging="360"/>
      </w:pPr>
      <w:r w:rsidRPr="000C027C">
        <w:t>All other VMs are shutdown</w:t>
      </w:r>
      <w:r w:rsidR="00926800">
        <w:t>.</w:t>
      </w:r>
    </w:p>
    <w:p w14:paraId="02E0BB2C" w14:textId="0FE41F91" w:rsidR="007F18F8" w:rsidRDefault="007F18F8" w:rsidP="007F18F8">
      <w:pPr>
        <w:spacing w:line="240" w:lineRule="auto"/>
      </w:pPr>
      <w:r>
        <w:br w:type="page"/>
      </w:r>
    </w:p>
    <w:p w14:paraId="2D540125" w14:textId="4AB187B9" w:rsidR="00E0292E" w:rsidRDefault="00332961" w:rsidP="007F18F8">
      <w:pPr>
        <w:pStyle w:val="Heading1"/>
        <w:spacing w:line="240" w:lineRule="auto"/>
      </w:pPr>
      <w:r>
        <w:lastRenderedPageBreak/>
        <w:t>Instructions</w:t>
      </w:r>
    </w:p>
    <w:p w14:paraId="08EE7C77" w14:textId="2C133FD1" w:rsidR="00555A86" w:rsidRDefault="00AD06AA" w:rsidP="00C874D7">
      <w:pPr>
        <w:keepLines w:val="0"/>
        <w:shd w:val="clear" w:color="auto" w:fill="FFFFFF"/>
        <w:spacing w:line="24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Perform the following:</w:t>
      </w:r>
    </w:p>
    <w:p w14:paraId="4A8D1007" w14:textId="13E79880" w:rsidR="007F60F2" w:rsidRDefault="007F60F2" w:rsidP="00CB0708">
      <w:pPr>
        <w:pStyle w:val="ListParagraph"/>
        <w:keepLines w:val="0"/>
        <w:numPr>
          <w:ilvl w:val="0"/>
          <w:numId w:val="13"/>
        </w:numPr>
        <w:spacing w:line="240" w:lineRule="auto"/>
        <w:rPr>
          <w:rFonts w:cstheme="minorHAnsi"/>
          <w:szCs w:val="24"/>
        </w:rPr>
      </w:pPr>
      <w:r w:rsidRPr="00AE6C10">
        <w:rPr>
          <w:rFonts w:cstheme="minorHAnsi"/>
          <w:szCs w:val="24"/>
        </w:rPr>
        <w:t xml:space="preserve">Download the </w:t>
      </w:r>
      <w:r w:rsidRPr="00AE6C10">
        <w:rPr>
          <w:rFonts w:cstheme="minorHAnsi"/>
          <w:b/>
          <w:bCs/>
          <w:szCs w:val="24"/>
        </w:rPr>
        <w:t>PA</w:t>
      </w:r>
      <w:r>
        <w:rPr>
          <w:rFonts w:cstheme="minorHAnsi"/>
          <w:b/>
          <w:bCs/>
          <w:szCs w:val="24"/>
        </w:rPr>
        <w:t>2</w:t>
      </w:r>
      <w:r w:rsidRPr="00AE6C10">
        <w:rPr>
          <w:rFonts w:cstheme="minorHAnsi"/>
          <w:b/>
          <w:bCs/>
          <w:szCs w:val="24"/>
        </w:rPr>
        <w:t>-Create-Topology.ps1</w:t>
      </w:r>
      <w:r w:rsidRPr="00AE6C10">
        <w:rPr>
          <w:rFonts w:cstheme="minorHAnsi"/>
          <w:szCs w:val="24"/>
        </w:rPr>
        <w:t xml:space="preserve"> file to the </w:t>
      </w:r>
      <w:r w:rsidRPr="00AE6C10">
        <w:rPr>
          <w:rFonts w:cstheme="minorHAnsi"/>
          <w:b/>
          <w:bCs/>
          <w:szCs w:val="24"/>
        </w:rPr>
        <w:t>C:\Scripts</w:t>
      </w:r>
      <w:r w:rsidRPr="00AE6C10">
        <w:rPr>
          <w:rFonts w:cstheme="minorHAnsi"/>
          <w:szCs w:val="24"/>
        </w:rPr>
        <w:t xml:space="preserve"> folder. </w:t>
      </w:r>
    </w:p>
    <w:p w14:paraId="20ACC512" w14:textId="68FD362A" w:rsidR="007F60F2" w:rsidRDefault="007F60F2" w:rsidP="00CB0708">
      <w:pPr>
        <w:pStyle w:val="ListParagraph"/>
        <w:keepLines w:val="0"/>
        <w:numPr>
          <w:ilvl w:val="0"/>
          <w:numId w:val="13"/>
        </w:numPr>
        <w:spacing w:line="240" w:lineRule="auto"/>
        <w:rPr>
          <w:rFonts w:cstheme="minorHAnsi"/>
          <w:szCs w:val="24"/>
        </w:rPr>
      </w:pPr>
      <w:r w:rsidRPr="00AE6C10">
        <w:rPr>
          <w:rFonts w:cstheme="minorHAnsi"/>
          <w:szCs w:val="24"/>
        </w:rPr>
        <w:t xml:space="preserve">On you </w:t>
      </w:r>
      <w:r w:rsidRPr="00AE6C10">
        <w:rPr>
          <w:rFonts w:cstheme="minorHAnsi"/>
          <w:b/>
          <w:bCs/>
          <w:szCs w:val="24"/>
        </w:rPr>
        <w:t>VMHost</w:t>
      </w:r>
      <w:r w:rsidRPr="00AE6C10">
        <w:rPr>
          <w:rFonts w:cstheme="minorHAnsi"/>
          <w:szCs w:val="24"/>
        </w:rPr>
        <w:t xml:space="preserve"> machine, open </w:t>
      </w:r>
      <w:proofErr w:type="spellStart"/>
      <w:r w:rsidRPr="00AE6C10">
        <w:rPr>
          <w:rFonts w:cstheme="minorHAnsi"/>
          <w:b/>
          <w:bCs/>
          <w:szCs w:val="24"/>
        </w:rPr>
        <w:t>Powershell</w:t>
      </w:r>
      <w:proofErr w:type="spellEnd"/>
      <w:r w:rsidRPr="00AE6C10">
        <w:rPr>
          <w:rFonts w:cstheme="minorHAnsi"/>
          <w:szCs w:val="24"/>
        </w:rPr>
        <w:t xml:space="preserve">. </w:t>
      </w:r>
    </w:p>
    <w:p w14:paraId="1F1105EE" w14:textId="77777777" w:rsidR="007F60F2" w:rsidRPr="00AE6C10" w:rsidRDefault="007F60F2" w:rsidP="00CB0708">
      <w:pPr>
        <w:pStyle w:val="ListParagraph"/>
        <w:keepLines w:val="0"/>
        <w:numPr>
          <w:ilvl w:val="0"/>
          <w:numId w:val="13"/>
        </w:numPr>
        <w:spacing w:line="240" w:lineRule="auto"/>
        <w:rPr>
          <w:rFonts w:cstheme="minorHAnsi"/>
          <w:szCs w:val="24"/>
        </w:rPr>
      </w:pPr>
      <w:r w:rsidRPr="00AE6C10">
        <w:rPr>
          <w:rFonts w:cstheme="minorHAnsi"/>
          <w:szCs w:val="24"/>
        </w:rPr>
        <w:t xml:space="preserve">In PowerShell, enter the </w:t>
      </w:r>
      <w:r>
        <w:rPr>
          <w:rFonts w:cstheme="minorHAnsi"/>
          <w:szCs w:val="24"/>
        </w:rPr>
        <w:t>c</w:t>
      </w:r>
      <w:r w:rsidRPr="00AE6C10">
        <w:rPr>
          <w:rFonts w:cstheme="minorHAnsi"/>
          <w:szCs w:val="24"/>
        </w:rPr>
        <w:t>ommand</w:t>
      </w:r>
      <w:r>
        <w:rPr>
          <w:rFonts w:cstheme="minorHAnsi"/>
          <w:szCs w:val="24"/>
        </w:rPr>
        <w:t xml:space="preserve"> below to create the network for the Performance Assessment.</w:t>
      </w:r>
      <w:r w:rsidRPr="00AE6C10">
        <w:rPr>
          <w:rFonts w:cstheme="minorHAnsi"/>
          <w:szCs w:val="24"/>
        </w:rPr>
        <w:t xml:space="preserve"> </w:t>
      </w:r>
    </w:p>
    <w:p w14:paraId="6B1D2C63" w14:textId="5C402729" w:rsidR="007F60F2" w:rsidRDefault="007F60F2" w:rsidP="00CB0708">
      <w:pPr>
        <w:pStyle w:val="CommandLine"/>
        <w:numPr>
          <w:ilvl w:val="0"/>
          <w:numId w:val="12"/>
        </w:numPr>
      </w:pPr>
      <w:r w:rsidRPr="002C2055">
        <w:t>C:\Scripts\</w:t>
      </w:r>
      <w:r>
        <w:t>PA</w:t>
      </w:r>
      <w:r w:rsidR="00BC28A1">
        <w:t>2</w:t>
      </w:r>
      <w:r>
        <w:t>-</w:t>
      </w:r>
      <w:r w:rsidRPr="002C2055">
        <w:t>Create-</w:t>
      </w:r>
      <w:r>
        <w:t>T</w:t>
      </w:r>
      <w:r w:rsidRPr="002C2055">
        <w:t>opolo</w:t>
      </w:r>
      <w:r w:rsidR="00A0784C">
        <w:t>g</w:t>
      </w:r>
      <w:r w:rsidRPr="002C2055">
        <w:t>y.ps1</w:t>
      </w:r>
    </w:p>
    <w:p w14:paraId="593CC341" w14:textId="35BF0685" w:rsidR="007F60F2" w:rsidRDefault="00BC28A1" w:rsidP="007F60F2">
      <w:pPr>
        <w:ind w:left="360"/>
      </w:pPr>
      <w:r>
        <w:t xml:space="preserve">This script will create </w:t>
      </w:r>
      <w:r w:rsidRPr="00351910">
        <w:rPr>
          <w:b/>
          <w:bCs/>
        </w:rPr>
        <w:t>GE2</w:t>
      </w:r>
      <w:r>
        <w:t xml:space="preserve"> VM</w:t>
      </w:r>
      <w:r w:rsidR="00351910">
        <w:t xml:space="preserve"> from a Windows 10 image.</w:t>
      </w:r>
      <w:r w:rsidR="00CB0708">
        <w:t xml:space="preserve"> </w:t>
      </w:r>
      <w:r w:rsidR="00CB0708" w:rsidRPr="000535EE">
        <w:rPr>
          <w:b/>
          <w:bCs/>
        </w:rPr>
        <w:t>GE-SERVER</w:t>
      </w:r>
      <w:r w:rsidR="00CB0708">
        <w:t xml:space="preserve"> and </w:t>
      </w:r>
      <w:r w:rsidR="00CB0708" w:rsidRPr="000535EE">
        <w:rPr>
          <w:b/>
          <w:bCs/>
        </w:rPr>
        <w:t>GE1</w:t>
      </w:r>
      <w:r w:rsidR="00CB0708">
        <w:t xml:space="preserve"> were created in the previous performance assessment.</w:t>
      </w:r>
    </w:p>
    <w:p w14:paraId="0F2879B4" w14:textId="605CD6E8" w:rsidR="00DC4214" w:rsidRDefault="00DC4214" w:rsidP="007F60F2">
      <w:pPr>
        <w:ind w:left="360"/>
      </w:pPr>
      <w:r w:rsidRPr="00DC4214">
        <w:rPr>
          <w:noProof/>
        </w:rPr>
        <w:drawing>
          <wp:inline distT="0" distB="0" distL="0" distR="0" wp14:anchorId="64AD75AB" wp14:editId="61919D93">
            <wp:extent cx="5943600" cy="4455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C095" w14:textId="77777777" w:rsidR="00C91DD3" w:rsidRDefault="00C91DD3" w:rsidP="00C874D7">
      <w:pPr>
        <w:keepLines w:val="0"/>
        <w:shd w:val="clear" w:color="auto" w:fill="FFFFFF"/>
        <w:spacing w:line="240" w:lineRule="auto"/>
        <w:rPr>
          <w:rFonts w:cstheme="minorHAnsi"/>
          <w:szCs w:val="24"/>
        </w:rPr>
      </w:pPr>
    </w:p>
    <w:p w14:paraId="36D7BE72" w14:textId="77777777" w:rsidR="00813376" w:rsidRDefault="00926800" w:rsidP="00CB0708">
      <w:pPr>
        <w:keepLines w:val="0"/>
        <w:numPr>
          <w:ilvl w:val="0"/>
          <w:numId w:val="5"/>
        </w:numPr>
        <w:spacing w:line="240" w:lineRule="auto"/>
        <w:ind w:hanging="360"/>
      </w:pPr>
      <w:r>
        <w:t xml:space="preserve">Perform initial startup on </w:t>
      </w:r>
      <w:r w:rsidRPr="00351910">
        <w:rPr>
          <w:b/>
          <w:bCs/>
        </w:rPr>
        <w:t>GE2</w:t>
      </w:r>
      <w:r>
        <w:t>.</w:t>
      </w:r>
      <w:r w:rsidR="001669C3">
        <w:t xml:space="preserve">  Set the initial user to </w:t>
      </w:r>
      <w:r w:rsidR="00E51256">
        <w:rPr>
          <w:b/>
          <w:bCs/>
        </w:rPr>
        <w:t>student</w:t>
      </w:r>
      <w:r w:rsidR="001669C3">
        <w:t xml:space="preserve"> with a password of </w:t>
      </w:r>
      <w:r w:rsidR="001669C3" w:rsidRPr="001669C3">
        <w:rPr>
          <w:b/>
          <w:bCs/>
        </w:rPr>
        <w:t>Password1</w:t>
      </w:r>
      <w:r w:rsidR="001669C3">
        <w:t>.</w:t>
      </w:r>
      <w:r w:rsidR="00272E2E">
        <w:t xml:space="preserve">  </w:t>
      </w:r>
    </w:p>
    <w:p w14:paraId="52608BE3" w14:textId="03217754" w:rsidR="00926800" w:rsidRDefault="00813376" w:rsidP="00813376">
      <w:pPr>
        <w:keepLines w:val="0"/>
        <w:numPr>
          <w:ilvl w:val="1"/>
          <w:numId w:val="5"/>
        </w:numPr>
        <w:spacing w:line="240" w:lineRule="auto"/>
        <w:ind w:hanging="360"/>
      </w:pPr>
      <w:r>
        <w:t xml:space="preserve">Stop </w:t>
      </w:r>
      <w:r w:rsidRPr="00813376">
        <w:rPr>
          <w:b/>
          <w:bCs/>
        </w:rPr>
        <w:t>Windows Update</w:t>
      </w:r>
      <w:r>
        <w:t xml:space="preserve"> service and set the </w:t>
      </w:r>
      <w:r w:rsidRPr="00813376">
        <w:rPr>
          <w:b/>
          <w:bCs/>
        </w:rPr>
        <w:t>Startup type</w:t>
      </w:r>
      <w:r>
        <w:t xml:space="preserve"> to </w:t>
      </w:r>
      <w:r w:rsidR="00122ABE">
        <w:rPr>
          <w:b/>
          <w:bCs/>
        </w:rPr>
        <w:t>Manual</w:t>
      </w:r>
      <w:r>
        <w:t>.</w:t>
      </w:r>
    </w:p>
    <w:p w14:paraId="61E41F33" w14:textId="4FDC0C1C" w:rsidR="00C874D7" w:rsidRDefault="00C874D7" w:rsidP="00CB0708">
      <w:pPr>
        <w:keepLines w:val="0"/>
        <w:numPr>
          <w:ilvl w:val="0"/>
          <w:numId w:val="5"/>
        </w:numPr>
        <w:spacing w:line="240" w:lineRule="auto"/>
        <w:ind w:hanging="360"/>
      </w:pPr>
      <w:r>
        <w:lastRenderedPageBreak/>
        <w:t xml:space="preserve">Rename NIC on </w:t>
      </w:r>
      <w:r>
        <w:rPr>
          <w:b/>
        </w:rPr>
        <w:t xml:space="preserve">GE2 </w:t>
      </w:r>
      <w:r w:rsidR="00F947A7" w:rsidRPr="00F947A7">
        <w:rPr>
          <w:bCs/>
        </w:rPr>
        <w:t>to</w:t>
      </w:r>
      <w:r w:rsidR="00F947A7">
        <w:rPr>
          <w:b/>
        </w:rPr>
        <w:t xml:space="preserve"> </w:t>
      </w:r>
      <w:r>
        <w:rPr>
          <w:b/>
        </w:rPr>
        <w:t>LAN</w:t>
      </w:r>
      <w:r>
        <w:t>.</w:t>
      </w:r>
    </w:p>
    <w:p w14:paraId="1B0FAAA7" w14:textId="182A9290" w:rsidR="00C874D7" w:rsidRDefault="00C874D7" w:rsidP="00CB0708">
      <w:pPr>
        <w:keepLines w:val="0"/>
        <w:numPr>
          <w:ilvl w:val="0"/>
          <w:numId w:val="5"/>
        </w:numPr>
        <w:spacing w:line="240" w:lineRule="auto"/>
        <w:ind w:hanging="360"/>
      </w:pPr>
      <w:r>
        <w:t xml:space="preserve">You are assigned the IP address range of </w:t>
      </w:r>
      <w:r w:rsidRPr="00C874D7">
        <w:rPr>
          <w:b/>
        </w:rPr>
        <w:t>172.1</w:t>
      </w:r>
      <w:r w:rsidR="00A452CF">
        <w:rPr>
          <w:b/>
        </w:rPr>
        <w:t>5</w:t>
      </w:r>
      <w:r w:rsidRPr="00C874D7">
        <w:rPr>
          <w:b/>
        </w:rPr>
        <w:t>.</w:t>
      </w:r>
      <w:r w:rsidR="00A452CF">
        <w:rPr>
          <w:b/>
        </w:rPr>
        <w:t>50.</w:t>
      </w:r>
      <w:r w:rsidR="007369D5">
        <w:rPr>
          <w:b/>
        </w:rPr>
        <w:t>16</w:t>
      </w:r>
      <w:r w:rsidRPr="00C874D7">
        <w:rPr>
          <w:b/>
        </w:rPr>
        <w:t xml:space="preserve"> /24</w:t>
      </w:r>
      <w:r>
        <w:t xml:space="preserve"> for this graded exercise.  On </w:t>
      </w:r>
      <w:r w:rsidRPr="00C874D7">
        <w:rPr>
          <w:b/>
        </w:rPr>
        <w:t>GE2</w:t>
      </w:r>
      <w:r>
        <w:t xml:space="preserve">, configure </w:t>
      </w:r>
      <w:r w:rsidRPr="00C874D7">
        <w:rPr>
          <w:b/>
        </w:rPr>
        <w:t xml:space="preserve">LAN </w:t>
      </w:r>
      <w:r>
        <w:t xml:space="preserve">NIC with </w:t>
      </w:r>
      <w:r w:rsidR="007369D5">
        <w:t xml:space="preserve">the </w:t>
      </w:r>
      <w:r>
        <w:t>IP address</w:t>
      </w:r>
      <w:r w:rsidR="00572F9B">
        <w:t>, gateway, and subnet mask.</w:t>
      </w:r>
      <w:r>
        <w:t xml:space="preserve">  </w:t>
      </w:r>
      <w:r w:rsidR="00CC6DF6" w:rsidRPr="00CC6DF6">
        <w:rPr>
          <w:b/>
          <w:bCs/>
        </w:rPr>
        <w:t>GE</w:t>
      </w:r>
      <w:r w:rsidR="00CC6DF6">
        <w:rPr>
          <w:b/>
        </w:rPr>
        <w:t>-</w:t>
      </w:r>
      <w:r w:rsidRPr="00C874D7">
        <w:rPr>
          <w:b/>
        </w:rPr>
        <w:t>SERVER</w:t>
      </w:r>
      <w:r>
        <w:t xml:space="preserve"> host</w:t>
      </w:r>
      <w:r w:rsidR="00CC6DF6">
        <w:t>s</w:t>
      </w:r>
      <w:r>
        <w:t xml:space="preserve"> DNS. Configure the DNS client on </w:t>
      </w:r>
      <w:r w:rsidRPr="00C874D7">
        <w:rPr>
          <w:b/>
        </w:rPr>
        <w:t xml:space="preserve">GE2 </w:t>
      </w:r>
      <w:r>
        <w:t xml:space="preserve">to use the DNS server on </w:t>
      </w:r>
      <w:r w:rsidR="00CC6DF6" w:rsidRPr="00CC6DF6">
        <w:rPr>
          <w:b/>
          <w:bCs/>
        </w:rPr>
        <w:t>GE-</w:t>
      </w:r>
      <w:r w:rsidRPr="00C874D7">
        <w:rPr>
          <w:b/>
        </w:rPr>
        <w:t>SERVER.</w:t>
      </w:r>
    </w:p>
    <w:p w14:paraId="7C201C27" w14:textId="5C4152F8" w:rsidR="00C874D7" w:rsidRDefault="00C874D7" w:rsidP="00CB0708">
      <w:pPr>
        <w:keepLines w:val="0"/>
        <w:numPr>
          <w:ilvl w:val="0"/>
          <w:numId w:val="5"/>
        </w:numPr>
        <w:spacing w:line="240" w:lineRule="auto"/>
        <w:ind w:hanging="360"/>
      </w:pPr>
      <w:r>
        <w:t xml:space="preserve">Rename </w:t>
      </w:r>
      <w:r w:rsidRPr="00C874D7">
        <w:rPr>
          <w:b/>
        </w:rPr>
        <w:t>GE2</w:t>
      </w:r>
      <w:r>
        <w:t xml:space="preserve"> to </w:t>
      </w:r>
      <w:r w:rsidRPr="00C874D7">
        <w:rPr>
          <w:b/>
        </w:rPr>
        <w:t>GE2</w:t>
      </w:r>
      <w:r w:rsidR="00FC64EC">
        <w:rPr>
          <w:b/>
        </w:rPr>
        <w:t>-DE02</w:t>
      </w:r>
      <w:r>
        <w:t>.</w:t>
      </w:r>
    </w:p>
    <w:p w14:paraId="77BB38E6" w14:textId="77777777" w:rsidR="00C874D7" w:rsidRDefault="00C874D7" w:rsidP="00CB0708">
      <w:pPr>
        <w:keepLines w:val="0"/>
        <w:numPr>
          <w:ilvl w:val="0"/>
          <w:numId w:val="5"/>
        </w:numPr>
        <w:spacing w:line="240" w:lineRule="auto"/>
        <w:ind w:hanging="360"/>
      </w:pPr>
      <w:r>
        <w:t xml:space="preserve">Join </w:t>
      </w:r>
      <w:r w:rsidRPr="00C874D7">
        <w:rPr>
          <w:b/>
        </w:rPr>
        <w:t>GE2</w:t>
      </w:r>
      <w:r>
        <w:t xml:space="preserve"> to your domain.</w:t>
      </w:r>
    </w:p>
    <w:p w14:paraId="3BCEEF87" w14:textId="4C411479" w:rsidR="00C874D7" w:rsidRDefault="00C874D7" w:rsidP="00CB0708">
      <w:pPr>
        <w:keepLines w:val="0"/>
        <w:numPr>
          <w:ilvl w:val="0"/>
          <w:numId w:val="5"/>
        </w:numPr>
        <w:spacing w:line="240" w:lineRule="auto"/>
        <w:ind w:hanging="360"/>
      </w:pPr>
      <w:r>
        <w:t xml:space="preserve">Create the users in your organization. </w:t>
      </w:r>
    </w:p>
    <w:tbl>
      <w:tblPr>
        <w:tblStyle w:val="TableGrid"/>
        <w:tblW w:w="8632" w:type="dxa"/>
        <w:tblInd w:w="380" w:type="dxa"/>
        <w:tblCellMar>
          <w:top w:w="53" w:type="dxa"/>
          <w:left w:w="106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1440"/>
        <w:gridCol w:w="1347"/>
        <w:gridCol w:w="1620"/>
        <w:gridCol w:w="1169"/>
        <w:gridCol w:w="1618"/>
        <w:gridCol w:w="1438"/>
      </w:tblGrid>
      <w:tr w:rsidR="00C874D7" w14:paraId="36ABB511" w14:textId="77777777" w:rsidTr="00C874D7">
        <w:trPr>
          <w:trHeight w:val="684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7F287" w14:textId="77777777" w:rsidR="00C874D7" w:rsidRDefault="00C874D7" w:rsidP="00C874D7">
            <w:pPr>
              <w:ind w:left="2"/>
            </w:pPr>
            <w:r>
              <w:rPr>
                <w:b/>
              </w:rPr>
              <w:t xml:space="preserve">First Name 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FD6CB" w14:textId="77777777" w:rsidR="00C874D7" w:rsidRDefault="00C874D7" w:rsidP="00C874D7">
            <w:pPr>
              <w:ind w:left="2"/>
            </w:pPr>
            <w:r>
              <w:rPr>
                <w:b/>
              </w:rPr>
              <w:t xml:space="preserve">Last 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01AF7" w14:textId="77777777" w:rsidR="00C874D7" w:rsidRDefault="00C874D7" w:rsidP="00C874D7">
            <w:r>
              <w:rPr>
                <w:b/>
              </w:rPr>
              <w:t xml:space="preserve">Full Name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73AE5" w14:textId="77777777" w:rsidR="00C874D7" w:rsidRDefault="00C874D7" w:rsidP="00C874D7">
            <w:r>
              <w:rPr>
                <w:b/>
              </w:rPr>
              <w:t xml:space="preserve">Logon </w:t>
            </w:r>
          </w:p>
          <w:p w14:paraId="418B0968" w14:textId="77777777" w:rsidR="00C874D7" w:rsidRDefault="00C874D7" w:rsidP="00C874D7">
            <w:r>
              <w:rPr>
                <w:b/>
              </w:rPr>
              <w:t xml:space="preserve">Name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4A6B0" w14:textId="77777777" w:rsidR="00C874D7" w:rsidRDefault="00C874D7" w:rsidP="00C874D7">
            <w:pPr>
              <w:ind w:left="2"/>
            </w:pPr>
            <w:r>
              <w:rPr>
                <w:b/>
              </w:rPr>
              <w:t xml:space="preserve">Logon Name </w:t>
            </w:r>
          </w:p>
          <w:p w14:paraId="7DAB617C" w14:textId="77777777" w:rsidR="00C874D7" w:rsidRDefault="00C874D7" w:rsidP="00C874D7">
            <w:pPr>
              <w:ind w:left="2"/>
            </w:pPr>
            <w:r>
              <w:rPr>
                <w:b/>
              </w:rPr>
              <w:t xml:space="preserve">(Pre-W2K)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7D10D" w14:textId="77777777" w:rsidR="00C874D7" w:rsidRDefault="00C874D7" w:rsidP="00C874D7">
            <w:pPr>
              <w:ind w:left="2"/>
            </w:pPr>
            <w:r>
              <w:rPr>
                <w:b/>
              </w:rPr>
              <w:t xml:space="preserve">Password </w:t>
            </w:r>
          </w:p>
        </w:tc>
      </w:tr>
      <w:tr w:rsidR="00C874D7" w14:paraId="0CD0E04C" w14:textId="77777777" w:rsidTr="00C874D7">
        <w:trPr>
          <w:trHeight w:val="543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4E22BE" w14:textId="77777777" w:rsidR="00C874D7" w:rsidRDefault="00C874D7" w:rsidP="00C874D7">
            <w:pPr>
              <w:ind w:left="2"/>
            </w:pPr>
            <w:r>
              <w:t xml:space="preserve">Barry 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7BD7E" w14:textId="77777777" w:rsidR="00C874D7" w:rsidRDefault="00C874D7" w:rsidP="00C874D7">
            <w:pPr>
              <w:ind w:left="2"/>
            </w:pPr>
            <w:proofErr w:type="spellStart"/>
            <w:r>
              <w:t>Gorn</w:t>
            </w:r>
            <w:proofErr w:type="spellEnd"/>
            <w: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D8F51" w14:textId="77777777" w:rsidR="00C874D7" w:rsidRDefault="00C874D7" w:rsidP="00C874D7">
            <w:r>
              <w:t xml:space="preserve">Barry </w:t>
            </w:r>
            <w:proofErr w:type="spellStart"/>
            <w:r>
              <w:t>Gorn</w:t>
            </w:r>
            <w:proofErr w:type="spellEnd"/>
            <w: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02311" w14:textId="77777777" w:rsidR="00C874D7" w:rsidRDefault="00C874D7" w:rsidP="00C874D7">
            <w:proofErr w:type="spellStart"/>
            <w:r>
              <w:t>bgorn</w:t>
            </w:r>
            <w:proofErr w:type="spellEnd"/>
            <w: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E1AC4" w14:textId="77777777" w:rsidR="00C874D7" w:rsidRDefault="00C874D7" w:rsidP="00C874D7">
            <w:pPr>
              <w:ind w:left="2"/>
            </w:pPr>
            <w:proofErr w:type="spellStart"/>
            <w:r>
              <w:t>bgorn</w:t>
            </w:r>
            <w:proofErr w:type="spellEnd"/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5B801" w14:textId="77777777" w:rsidR="00C874D7" w:rsidRDefault="00C874D7" w:rsidP="00C874D7">
            <w:pPr>
              <w:ind w:left="2"/>
            </w:pPr>
            <w:r>
              <w:t xml:space="preserve">Password1 </w:t>
            </w:r>
          </w:p>
        </w:tc>
      </w:tr>
      <w:tr w:rsidR="00C874D7" w14:paraId="7266E95D" w14:textId="77777777" w:rsidTr="00C874D7">
        <w:trPr>
          <w:trHeight w:val="545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398698" w14:textId="77777777" w:rsidR="00C874D7" w:rsidRDefault="00C874D7" w:rsidP="00C874D7">
            <w:pPr>
              <w:ind w:left="2"/>
            </w:pPr>
            <w:r>
              <w:t xml:space="preserve">Jimmy 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D5DE4" w14:textId="77777777" w:rsidR="00C874D7" w:rsidRDefault="00C874D7" w:rsidP="00C874D7">
            <w:pPr>
              <w:ind w:left="2"/>
            </w:pPr>
            <w:r>
              <w:t xml:space="preserve">Hill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7EA84" w14:textId="77777777" w:rsidR="00C874D7" w:rsidRDefault="00C874D7" w:rsidP="00C874D7">
            <w:r>
              <w:t xml:space="preserve">Jimmy Hill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C9900" w14:textId="77777777" w:rsidR="00C874D7" w:rsidRDefault="00C874D7" w:rsidP="00C874D7">
            <w:proofErr w:type="spellStart"/>
            <w:r>
              <w:t>Jhill</w:t>
            </w:r>
            <w:proofErr w:type="spellEnd"/>
            <w: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6870A" w14:textId="77777777" w:rsidR="00C874D7" w:rsidRDefault="00C874D7" w:rsidP="00C874D7">
            <w:pPr>
              <w:ind w:left="2"/>
            </w:pPr>
            <w:proofErr w:type="spellStart"/>
            <w:r>
              <w:t>Jhill</w:t>
            </w:r>
            <w:proofErr w:type="spellEnd"/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77601" w14:textId="77777777" w:rsidR="00C874D7" w:rsidRDefault="00C874D7" w:rsidP="00C874D7">
            <w:pPr>
              <w:ind w:left="2"/>
            </w:pPr>
            <w:r>
              <w:t xml:space="preserve">Password1 </w:t>
            </w:r>
          </w:p>
        </w:tc>
      </w:tr>
      <w:tr w:rsidR="00C874D7" w14:paraId="44A8E724" w14:textId="77777777" w:rsidTr="00C874D7">
        <w:trPr>
          <w:trHeight w:val="542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138F4A" w14:textId="77777777" w:rsidR="00C874D7" w:rsidRDefault="00C874D7" w:rsidP="00C874D7">
            <w:pPr>
              <w:ind w:left="2"/>
            </w:pPr>
            <w:r>
              <w:t xml:space="preserve">Jack 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D097D" w14:textId="77777777" w:rsidR="00C874D7" w:rsidRDefault="00C874D7" w:rsidP="00C874D7">
            <w:pPr>
              <w:ind w:left="2"/>
            </w:pPr>
            <w:r>
              <w:t xml:space="preserve">Mack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1C0C5" w14:textId="77777777" w:rsidR="00C874D7" w:rsidRDefault="00C874D7" w:rsidP="00C874D7">
            <w:r>
              <w:t xml:space="preserve">Jack Mack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D46E4" w14:textId="77777777" w:rsidR="00C874D7" w:rsidRDefault="00C874D7" w:rsidP="00C874D7">
            <w:proofErr w:type="spellStart"/>
            <w:r>
              <w:t>jmack</w:t>
            </w:r>
            <w:proofErr w:type="spellEnd"/>
            <w: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58673" w14:textId="77777777" w:rsidR="00C874D7" w:rsidRDefault="00C874D7" w:rsidP="00C874D7">
            <w:pPr>
              <w:ind w:left="2"/>
            </w:pPr>
            <w:proofErr w:type="spellStart"/>
            <w:r>
              <w:t>jmack</w:t>
            </w:r>
            <w:proofErr w:type="spellEnd"/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3B9B9" w14:textId="77777777" w:rsidR="00C874D7" w:rsidRDefault="00C874D7" w:rsidP="00C874D7">
            <w:pPr>
              <w:ind w:left="2"/>
            </w:pPr>
            <w:r>
              <w:t xml:space="preserve">Password1 </w:t>
            </w:r>
          </w:p>
        </w:tc>
      </w:tr>
      <w:tr w:rsidR="00C874D7" w14:paraId="28171DCA" w14:textId="77777777" w:rsidTr="00C874D7">
        <w:trPr>
          <w:trHeight w:val="542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B83083" w14:textId="77777777" w:rsidR="00C874D7" w:rsidRDefault="00C874D7" w:rsidP="00C874D7">
            <w:pPr>
              <w:ind w:left="2"/>
            </w:pPr>
            <w:r>
              <w:t xml:space="preserve">Edwin 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9E2AA" w14:textId="77777777" w:rsidR="00C874D7" w:rsidRDefault="00C874D7" w:rsidP="00C874D7">
            <w:pPr>
              <w:ind w:left="2"/>
            </w:pPr>
            <w:r>
              <w:t xml:space="preserve">Gurley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95BC4" w14:textId="77777777" w:rsidR="00C874D7" w:rsidRDefault="00C874D7" w:rsidP="00C874D7">
            <w:r>
              <w:t xml:space="preserve">Edwin Gurley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2370A" w14:textId="77777777" w:rsidR="00C874D7" w:rsidRDefault="00C874D7" w:rsidP="00C874D7">
            <w:proofErr w:type="spellStart"/>
            <w:r>
              <w:t>egurley</w:t>
            </w:r>
            <w:proofErr w:type="spellEnd"/>
            <w: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61D06" w14:textId="77777777" w:rsidR="00C874D7" w:rsidRDefault="00C874D7" w:rsidP="00C874D7">
            <w:pPr>
              <w:ind w:left="2"/>
            </w:pPr>
            <w:proofErr w:type="spellStart"/>
            <w:r>
              <w:t>egurley</w:t>
            </w:r>
            <w:proofErr w:type="spellEnd"/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45755" w14:textId="77777777" w:rsidR="00C874D7" w:rsidRDefault="00C874D7" w:rsidP="00C874D7">
            <w:pPr>
              <w:ind w:left="2"/>
            </w:pPr>
            <w:r>
              <w:t xml:space="preserve">Password1 </w:t>
            </w:r>
          </w:p>
        </w:tc>
      </w:tr>
      <w:tr w:rsidR="00C874D7" w14:paraId="102BC5D9" w14:textId="77777777" w:rsidTr="00C874D7">
        <w:trPr>
          <w:trHeight w:val="542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DE93EB" w14:textId="77777777" w:rsidR="00C874D7" w:rsidRDefault="00C874D7" w:rsidP="00C874D7">
            <w:pPr>
              <w:ind w:left="2"/>
            </w:pPr>
            <w:r>
              <w:t xml:space="preserve">Latisha 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D676E" w14:textId="77777777" w:rsidR="00C874D7" w:rsidRDefault="00C874D7" w:rsidP="00C874D7">
            <w:pPr>
              <w:ind w:left="2"/>
            </w:pPr>
            <w:r>
              <w:t xml:space="preserve">Bach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59E41" w14:textId="77777777" w:rsidR="00C874D7" w:rsidRDefault="00C874D7" w:rsidP="00C874D7">
            <w:r>
              <w:t xml:space="preserve">Latisha Bach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525C4" w14:textId="77777777" w:rsidR="00C874D7" w:rsidRDefault="00C874D7" w:rsidP="00C874D7">
            <w:proofErr w:type="spellStart"/>
            <w:r>
              <w:t>lbach</w:t>
            </w:r>
            <w:proofErr w:type="spellEnd"/>
            <w: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6974F" w14:textId="77777777" w:rsidR="00C874D7" w:rsidRDefault="00C874D7" w:rsidP="00C874D7">
            <w:pPr>
              <w:ind w:left="2"/>
            </w:pPr>
            <w:proofErr w:type="spellStart"/>
            <w:r>
              <w:t>lback</w:t>
            </w:r>
            <w:proofErr w:type="spellEnd"/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99FF" w14:textId="77777777" w:rsidR="00C874D7" w:rsidRDefault="00C874D7" w:rsidP="00C874D7">
            <w:pPr>
              <w:ind w:left="2"/>
            </w:pPr>
            <w:r>
              <w:t xml:space="preserve">Passowrd1 </w:t>
            </w:r>
          </w:p>
        </w:tc>
      </w:tr>
      <w:tr w:rsidR="00C874D7" w14:paraId="1F6283F6" w14:textId="77777777" w:rsidTr="00C874D7">
        <w:trPr>
          <w:trHeight w:val="545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51D332" w14:textId="77777777" w:rsidR="00C874D7" w:rsidRDefault="00C874D7" w:rsidP="00C874D7">
            <w:pPr>
              <w:ind w:left="2"/>
            </w:pPr>
            <w:r>
              <w:t xml:space="preserve">Gail 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01C4D" w14:textId="77777777" w:rsidR="00C874D7" w:rsidRDefault="00C874D7" w:rsidP="00C874D7">
            <w:pPr>
              <w:ind w:left="2"/>
            </w:pPr>
            <w:r>
              <w:t xml:space="preserve">Crump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A889E" w14:textId="77777777" w:rsidR="00C874D7" w:rsidRDefault="00C874D7" w:rsidP="00C874D7">
            <w:r>
              <w:t xml:space="preserve">Gail Crump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7FCA6" w14:textId="77777777" w:rsidR="00C874D7" w:rsidRDefault="00C874D7" w:rsidP="00C874D7">
            <w:proofErr w:type="spellStart"/>
            <w:r>
              <w:t>gcrump</w:t>
            </w:r>
            <w:proofErr w:type="spellEnd"/>
            <w: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451AE" w14:textId="77777777" w:rsidR="00C874D7" w:rsidRDefault="00C874D7" w:rsidP="00C874D7">
            <w:pPr>
              <w:ind w:left="2"/>
            </w:pPr>
            <w:proofErr w:type="spellStart"/>
            <w:r>
              <w:t>gcrump</w:t>
            </w:r>
            <w:proofErr w:type="spellEnd"/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E7745" w14:textId="77777777" w:rsidR="00C874D7" w:rsidRDefault="00C874D7" w:rsidP="00C874D7">
            <w:pPr>
              <w:ind w:left="2"/>
            </w:pPr>
            <w:r>
              <w:t xml:space="preserve">Password1 </w:t>
            </w:r>
          </w:p>
        </w:tc>
      </w:tr>
    </w:tbl>
    <w:p w14:paraId="3F5771FF" w14:textId="77777777" w:rsidR="00C874D7" w:rsidRDefault="00C874D7" w:rsidP="00C874D7">
      <w:pPr>
        <w:pStyle w:val="ListParagraph"/>
        <w:keepLines w:val="0"/>
        <w:spacing w:line="240" w:lineRule="auto"/>
        <w:ind w:left="360"/>
      </w:pPr>
    </w:p>
    <w:p w14:paraId="567AF0B4" w14:textId="77777777" w:rsidR="00C874D7" w:rsidRDefault="00C874D7" w:rsidP="00CB0708">
      <w:pPr>
        <w:keepLines w:val="0"/>
        <w:numPr>
          <w:ilvl w:val="0"/>
          <w:numId w:val="5"/>
        </w:numPr>
        <w:spacing w:line="240" w:lineRule="auto"/>
        <w:ind w:hanging="360"/>
      </w:pPr>
      <w:r>
        <w:t xml:space="preserve">Create a </w:t>
      </w:r>
      <w:r w:rsidRPr="00512FB6">
        <w:rPr>
          <w:b/>
          <w:bCs/>
        </w:rPr>
        <w:t>Domain Administrative</w:t>
      </w:r>
      <w:r>
        <w:t xml:space="preserve"> account for yourself. Use your first and last name for the account. Use your </w:t>
      </w:r>
      <w:r w:rsidRPr="00C874D7">
        <w:rPr>
          <w:b/>
          <w:i/>
        </w:rPr>
        <w:t>studentID</w:t>
      </w:r>
      <w:r>
        <w:t xml:space="preserve"> for the Logon Name.</w:t>
      </w:r>
    </w:p>
    <w:p w14:paraId="66EF6D5F" w14:textId="285A065E" w:rsidR="00C874D7" w:rsidRDefault="00A707F2" w:rsidP="00CB0708">
      <w:pPr>
        <w:keepLines w:val="0"/>
        <w:numPr>
          <w:ilvl w:val="0"/>
          <w:numId w:val="5"/>
        </w:numPr>
        <w:spacing w:line="240" w:lineRule="auto"/>
        <w:ind w:hanging="360"/>
      </w:pPr>
      <w:r>
        <w:t>Create users and add to the appropriate global g</w:t>
      </w:r>
      <w:r w:rsidR="00C874D7">
        <w:t>roups</w:t>
      </w:r>
      <w:r>
        <w:t>.</w:t>
      </w:r>
    </w:p>
    <w:tbl>
      <w:tblPr>
        <w:tblStyle w:val="TableGrid"/>
        <w:tblW w:w="0" w:type="auto"/>
        <w:tblInd w:w="1100" w:type="dxa"/>
        <w:tblCellMar>
          <w:top w:w="53" w:type="dxa"/>
          <w:left w:w="108" w:type="dxa"/>
          <w:bottom w:w="48" w:type="dxa"/>
          <w:right w:w="115" w:type="dxa"/>
        </w:tblCellMar>
        <w:tblLook w:val="04A0" w:firstRow="1" w:lastRow="0" w:firstColumn="1" w:lastColumn="0" w:noHBand="0" w:noVBand="1"/>
      </w:tblPr>
      <w:tblGrid>
        <w:gridCol w:w="2197"/>
        <w:gridCol w:w="2696"/>
      </w:tblGrid>
      <w:tr w:rsidR="00C874D7" w14:paraId="34A6201F" w14:textId="77777777" w:rsidTr="00674386">
        <w:trPr>
          <w:trHeight w:val="6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5DCD" w14:textId="2D02B3D0" w:rsidR="00C874D7" w:rsidRDefault="00C874D7" w:rsidP="00674386">
            <w:r>
              <w:rPr>
                <w:b/>
              </w:rPr>
              <w:t xml:space="preserve">Global Group Name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86C78" w14:textId="77777777" w:rsidR="00C874D7" w:rsidRDefault="00C874D7" w:rsidP="00C874D7">
            <w:r>
              <w:rPr>
                <w:b/>
              </w:rPr>
              <w:t xml:space="preserve">Members </w:t>
            </w:r>
          </w:p>
        </w:tc>
      </w:tr>
      <w:tr w:rsidR="00C874D7" w14:paraId="33F4B283" w14:textId="77777777" w:rsidTr="00674386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2B07A5" w14:textId="77777777" w:rsidR="00C874D7" w:rsidRDefault="00C874D7" w:rsidP="00C874D7">
            <w:r>
              <w:rPr>
                <w:b/>
              </w:rPr>
              <w:t>GSBO-Sales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14298" w14:textId="77777777" w:rsidR="00C874D7" w:rsidRDefault="00C874D7" w:rsidP="00C874D7">
            <w:r>
              <w:t xml:space="preserve">Barry </w:t>
            </w:r>
            <w:proofErr w:type="spellStart"/>
            <w:r>
              <w:t>Gorn</w:t>
            </w:r>
            <w:proofErr w:type="spellEnd"/>
            <w:r>
              <w:t xml:space="preserve">, Edwin Gurley </w:t>
            </w:r>
          </w:p>
        </w:tc>
      </w:tr>
      <w:tr w:rsidR="00C874D7" w14:paraId="7CC30A5B" w14:textId="77777777" w:rsidTr="00674386">
        <w:trPr>
          <w:trHeight w:val="5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7117A4" w14:textId="77777777" w:rsidR="00C874D7" w:rsidRDefault="00C874D7" w:rsidP="00C874D7">
            <w:r>
              <w:rPr>
                <w:b/>
              </w:rPr>
              <w:t>GSBO-Services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4D66F" w14:textId="77777777" w:rsidR="00C874D7" w:rsidRDefault="00C874D7" w:rsidP="00C874D7">
            <w:r>
              <w:t xml:space="preserve">Jack Mack, Gail Crump </w:t>
            </w:r>
          </w:p>
        </w:tc>
      </w:tr>
      <w:tr w:rsidR="00C874D7" w14:paraId="7BDC4D0D" w14:textId="77777777" w:rsidTr="00674386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714170" w14:textId="77777777" w:rsidR="00C874D7" w:rsidRDefault="00C874D7" w:rsidP="00C874D7">
            <w:r>
              <w:rPr>
                <w:b/>
              </w:rPr>
              <w:t>GRVL-Sales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8539B" w14:textId="77777777" w:rsidR="00C874D7" w:rsidRDefault="00C874D7" w:rsidP="00C874D7">
            <w:r>
              <w:t xml:space="preserve">Jimmy Hill, Latisha Bach </w:t>
            </w:r>
          </w:p>
        </w:tc>
      </w:tr>
    </w:tbl>
    <w:p w14:paraId="282B50FC" w14:textId="77777777" w:rsidR="00C874D7" w:rsidRDefault="00C874D7" w:rsidP="00C874D7">
      <w:pPr>
        <w:keepLines w:val="0"/>
        <w:spacing w:line="240" w:lineRule="auto"/>
        <w:ind w:left="735"/>
      </w:pPr>
    </w:p>
    <w:p w14:paraId="61E4FDA3" w14:textId="637A4876" w:rsidR="007B3DF8" w:rsidRDefault="00A707F2" w:rsidP="00CB0708">
      <w:pPr>
        <w:pStyle w:val="ListParagraph"/>
        <w:numPr>
          <w:ilvl w:val="0"/>
          <w:numId w:val="5"/>
        </w:numPr>
        <w:spacing w:line="240" w:lineRule="auto"/>
        <w:ind w:hanging="360"/>
      </w:pPr>
      <w:r>
        <w:lastRenderedPageBreak/>
        <w:t xml:space="preserve">In Hyper-V create </w:t>
      </w:r>
      <w:r w:rsidR="007B3DF8">
        <w:t>(2)</w:t>
      </w:r>
      <w:r>
        <w:t xml:space="preserve"> </w:t>
      </w:r>
      <w:r w:rsidR="008F30A3">
        <w:t xml:space="preserve">dynamically expanding virtual disk that is </w:t>
      </w:r>
      <w:r w:rsidR="008F30A3" w:rsidRPr="00B8759F">
        <w:rPr>
          <w:b/>
          <w:bCs/>
        </w:rPr>
        <w:t>50GB</w:t>
      </w:r>
      <w:r w:rsidR="008F30A3">
        <w:t xml:space="preserve"> in size</w:t>
      </w:r>
      <w:r w:rsidR="00551CA3">
        <w:t xml:space="preserve"> named </w:t>
      </w:r>
      <w:r w:rsidR="0084371F" w:rsidRPr="008F30A3">
        <w:rPr>
          <w:b/>
          <w:bCs/>
        </w:rPr>
        <w:t>GE-SERVER</w:t>
      </w:r>
      <w:r w:rsidR="0084371F">
        <w:rPr>
          <w:b/>
          <w:bCs/>
        </w:rPr>
        <w:t>-HD-02</w:t>
      </w:r>
      <w:r w:rsidR="0084371F">
        <w:t xml:space="preserve"> and </w:t>
      </w:r>
      <w:r w:rsidR="0084371F">
        <w:rPr>
          <w:b/>
          <w:bCs/>
        </w:rPr>
        <w:t>G</w:t>
      </w:r>
      <w:r w:rsidR="0084371F" w:rsidRPr="0084371F">
        <w:rPr>
          <w:b/>
          <w:bCs/>
        </w:rPr>
        <w:t>E2-HD-02</w:t>
      </w:r>
      <w:r w:rsidR="0084371F">
        <w:t>.</w:t>
      </w:r>
    </w:p>
    <w:p w14:paraId="10FCF6D2" w14:textId="7C5F535B" w:rsidR="00A707F2" w:rsidRDefault="007B3DF8" w:rsidP="007B3DF8">
      <w:pPr>
        <w:pStyle w:val="ListParagraph"/>
        <w:numPr>
          <w:ilvl w:val="1"/>
          <w:numId w:val="5"/>
        </w:numPr>
        <w:spacing w:line="240" w:lineRule="auto"/>
        <w:ind w:hanging="360"/>
      </w:pPr>
      <w:r>
        <w:t>A</w:t>
      </w:r>
      <w:r w:rsidR="008F30A3">
        <w:t xml:space="preserve">ttach </w:t>
      </w:r>
      <w:r w:rsidR="0084371F" w:rsidRPr="008F30A3">
        <w:rPr>
          <w:b/>
          <w:bCs/>
        </w:rPr>
        <w:t>GE-SERVER</w:t>
      </w:r>
      <w:r w:rsidR="0084371F">
        <w:rPr>
          <w:b/>
          <w:bCs/>
        </w:rPr>
        <w:t>-HD-02</w:t>
      </w:r>
      <w:r w:rsidR="008F30A3">
        <w:t xml:space="preserve"> virtual</w:t>
      </w:r>
      <w:r>
        <w:t xml:space="preserve"> hard</w:t>
      </w:r>
      <w:r w:rsidR="008F30A3">
        <w:t xml:space="preserve"> disk to </w:t>
      </w:r>
      <w:r w:rsidR="008F30A3" w:rsidRPr="008F30A3">
        <w:rPr>
          <w:b/>
          <w:bCs/>
        </w:rPr>
        <w:t>GE-SERVER</w:t>
      </w:r>
      <w:r w:rsidR="008F30A3">
        <w:t xml:space="preserve"> as the </w:t>
      </w:r>
      <w:r w:rsidR="008F30A3" w:rsidRPr="00B8759F">
        <w:rPr>
          <w:b/>
          <w:bCs/>
        </w:rPr>
        <w:t>H:</w:t>
      </w:r>
      <w:r w:rsidR="00B8759F" w:rsidRPr="00B8759F">
        <w:rPr>
          <w:b/>
          <w:bCs/>
        </w:rPr>
        <w:t>\</w:t>
      </w:r>
      <w:r w:rsidR="008F30A3">
        <w:t xml:space="preserve"> drive.</w:t>
      </w:r>
      <w:r w:rsidR="0046061C">
        <w:t xml:space="preserve">  </w:t>
      </w:r>
      <w:r w:rsidR="00491748">
        <w:t>Create a volume on the disk that uses all available space on the disk.  Format the volume as NTFS.</w:t>
      </w:r>
    </w:p>
    <w:p w14:paraId="0306406A" w14:textId="77777777" w:rsidR="00491748" w:rsidRDefault="007B3DF8" w:rsidP="00491748">
      <w:pPr>
        <w:pStyle w:val="ListParagraph"/>
        <w:numPr>
          <w:ilvl w:val="1"/>
          <w:numId w:val="5"/>
        </w:numPr>
        <w:spacing w:line="240" w:lineRule="auto"/>
        <w:ind w:hanging="360"/>
      </w:pPr>
      <w:r>
        <w:t xml:space="preserve">Attach </w:t>
      </w:r>
      <w:r w:rsidR="0084371F">
        <w:rPr>
          <w:b/>
          <w:bCs/>
        </w:rPr>
        <w:t>G</w:t>
      </w:r>
      <w:r w:rsidR="0084371F" w:rsidRPr="0084371F">
        <w:rPr>
          <w:b/>
          <w:bCs/>
        </w:rPr>
        <w:t>E2-HD-02</w:t>
      </w:r>
      <w:r>
        <w:t xml:space="preserve"> virtual hard disk to </w:t>
      </w:r>
      <w:r w:rsidRPr="007B3DF8">
        <w:rPr>
          <w:b/>
          <w:bCs/>
        </w:rPr>
        <w:t>GE2</w:t>
      </w:r>
      <w:r>
        <w:t xml:space="preserve"> as the </w:t>
      </w:r>
      <w:r w:rsidRPr="007B3DF8">
        <w:rPr>
          <w:b/>
          <w:bCs/>
        </w:rPr>
        <w:t>G:\</w:t>
      </w:r>
      <w:r>
        <w:t xml:space="preserve"> drive.</w:t>
      </w:r>
      <w:r w:rsidR="00491748">
        <w:t xml:space="preserve"> Create a volume on the disk that uses all available space on the disk.  Format the volume as NTFS.</w:t>
      </w:r>
    </w:p>
    <w:p w14:paraId="4CA2BDED" w14:textId="21E1E4AC" w:rsidR="007B3DF8" w:rsidRDefault="007B3DF8" w:rsidP="007B3DF8">
      <w:pPr>
        <w:pStyle w:val="ListParagraph"/>
        <w:numPr>
          <w:ilvl w:val="1"/>
          <w:numId w:val="5"/>
        </w:numPr>
        <w:spacing w:line="240" w:lineRule="auto"/>
        <w:ind w:hanging="360"/>
      </w:pPr>
    </w:p>
    <w:p w14:paraId="011C5DCF" w14:textId="7B47CA0E" w:rsidR="00C874D7" w:rsidRDefault="00C874D7" w:rsidP="00CB0708">
      <w:pPr>
        <w:pStyle w:val="ListParagraph"/>
        <w:numPr>
          <w:ilvl w:val="0"/>
          <w:numId w:val="5"/>
        </w:numPr>
        <w:spacing w:line="240" w:lineRule="auto"/>
        <w:ind w:hanging="360"/>
      </w:pPr>
      <w:r>
        <w:t xml:space="preserve">On </w:t>
      </w:r>
      <w:r w:rsidR="00B8759F" w:rsidRPr="00B8759F">
        <w:rPr>
          <w:b/>
          <w:bCs/>
        </w:rPr>
        <w:t>GE-</w:t>
      </w:r>
      <w:r w:rsidRPr="00C874D7">
        <w:rPr>
          <w:b/>
        </w:rPr>
        <w:t>SERVER</w:t>
      </w:r>
      <w:r>
        <w:t xml:space="preserve">, create a folder on </w:t>
      </w:r>
      <w:r w:rsidR="00B8759F" w:rsidRPr="00B8759F">
        <w:rPr>
          <w:b/>
          <w:bCs/>
        </w:rPr>
        <w:t>H:\</w:t>
      </w:r>
      <w:r>
        <w:t xml:space="preserve"> named</w:t>
      </w:r>
      <w:r w:rsidR="007E20C6">
        <w:t xml:space="preserve"> </w:t>
      </w:r>
      <w:r w:rsidR="007E20C6" w:rsidRPr="007E20C6">
        <w:rPr>
          <w:b/>
          <w:bCs/>
        </w:rPr>
        <w:t>Shares</w:t>
      </w:r>
      <w:r w:rsidR="007E20C6">
        <w:t>.  A</w:t>
      </w:r>
      <w:r w:rsidR="009A7E8C">
        <w:t>dd a</w:t>
      </w:r>
      <w:r>
        <w:t xml:space="preserve"> </w:t>
      </w:r>
      <w:r w:rsidR="007B3DF8">
        <w:rPr>
          <w:b/>
        </w:rPr>
        <w:t>Sales</w:t>
      </w:r>
      <w:r>
        <w:t xml:space="preserve"> and another folder named </w:t>
      </w:r>
      <w:r w:rsidR="00EA0016">
        <w:rPr>
          <w:b/>
        </w:rPr>
        <w:t>Services</w:t>
      </w:r>
      <w:r w:rsidR="009A7E8C">
        <w:t xml:space="preserve"> in </w:t>
      </w:r>
      <w:r w:rsidR="009A7E8C" w:rsidRPr="009A7E8C">
        <w:rPr>
          <w:b/>
          <w:bCs/>
        </w:rPr>
        <w:t>H:\Shares</w:t>
      </w:r>
      <w:r>
        <w:t xml:space="preserve"> </w:t>
      </w:r>
      <w:r w:rsidR="009A7E8C">
        <w:t>folder.</w:t>
      </w:r>
      <w:r>
        <w:t xml:space="preserve"> </w:t>
      </w:r>
    </w:p>
    <w:p w14:paraId="384771A4" w14:textId="193F08CD" w:rsidR="00C874D7" w:rsidRDefault="00C874D7" w:rsidP="00CB0708">
      <w:pPr>
        <w:keepLines w:val="0"/>
        <w:numPr>
          <w:ilvl w:val="1"/>
          <w:numId w:val="7"/>
        </w:numPr>
        <w:spacing w:line="240" w:lineRule="auto"/>
        <w:ind w:hanging="360"/>
      </w:pPr>
      <w:r>
        <w:t xml:space="preserve">Share the </w:t>
      </w:r>
      <w:r w:rsidR="00EA0016">
        <w:rPr>
          <w:b/>
        </w:rPr>
        <w:t>Sales</w:t>
      </w:r>
      <w:r>
        <w:t xml:space="preserve"> folder and assign </w:t>
      </w:r>
      <w:r>
        <w:rPr>
          <w:b/>
        </w:rPr>
        <w:t>Everyone</w:t>
      </w:r>
      <w:r>
        <w:t xml:space="preserve"> Full Control. </w:t>
      </w:r>
    </w:p>
    <w:p w14:paraId="27DF7733" w14:textId="1CD138BB" w:rsidR="00C874D7" w:rsidRDefault="00C874D7" w:rsidP="00CB0708">
      <w:pPr>
        <w:keepLines w:val="0"/>
        <w:numPr>
          <w:ilvl w:val="1"/>
          <w:numId w:val="7"/>
        </w:numPr>
        <w:spacing w:line="240" w:lineRule="auto"/>
        <w:ind w:hanging="360"/>
      </w:pPr>
      <w:r>
        <w:t xml:space="preserve">Share the </w:t>
      </w:r>
      <w:r w:rsidR="00EA0016">
        <w:rPr>
          <w:b/>
        </w:rPr>
        <w:t>Services</w:t>
      </w:r>
      <w:r>
        <w:t xml:space="preserve"> folder and assign </w:t>
      </w:r>
      <w:r>
        <w:rPr>
          <w:b/>
        </w:rPr>
        <w:t>Everyone</w:t>
      </w:r>
      <w:r>
        <w:t xml:space="preserve"> Full Control. </w:t>
      </w:r>
    </w:p>
    <w:p w14:paraId="2E455D94" w14:textId="6740B0D1" w:rsidR="009A7E8C" w:rsidRDefault="009A7E8C" w:rsidP="0080738F">
      <w:pPr>
        <w:pStyle w:val="ListParagraph"/>
        <w:keepLines w:val="0"/>
        <w:numPr>
          <w:ilvl w:val="0"/>
          <w:numId w:val="5"/>
        </w:numPr>
        <w:spacing w:line="240" w:lineRule="auto"/>
        <w:ind w:left="0"/>
      </w:pPr>
      <w:r>
        <w:t xml:space="preserve">Disable NTFS inheritance on the </w:t>
      </w:r>
      <w:r w:rsidRPr="00F754B1">
        <w:rPr>
          <w:b/>
          <w:bCs/>
        </w:rPr>
        <w:t>H:\Shares</w:t>
      </w:r>
      <w:r>
        <w:t xml:space="preserve"> folder and remove the </w:t>
      </w:r>
      <w:r w:rsidRPr="00F754B1">
        <w:rPr>
          <w:b/>
          <w:bCs/>
        </w:rPr>
        <w:t>Users</w:t>
      </w:r>
      <w:r>
        <w:t xml:space="preserve"> </w:t>
      </w:r>
      <w:r w:rsidR="00F754B1">
        <w:t>group.</w:t>
      </w:r>
    </w:p>
    <w:p w14:paraId="217A0D71" w14:textId="42A2551A" w:rsidR="00EA0016" w:rsidRPr="003F0827" w:rsidRDefault="007E20C6" w:rsidP="00CD5127">
      <w:pPr>
        <w:pStyle w:val="ListParagraph"/>
        <w:keepLines w:val="0"/>
        <w:numPr>
          <w:ilvl w:val="0"/>
          <w:numId w:val="5"/>
        </w:numPr>
        <w:spacing w:line="240" w:lineRule="auto"/>
        <w:ind w:left="720" w:hanging="720"/>
      </w:pPr>
      <w:r>
        <w:t xml:space="preserve">Create the </w:t>
      </w:r>
      <w:proofErr w:type="spellStart"/>
      <w:r w:rsidRPr="00F754B1">
        <w:rPr>
          <w:b/>
          <w:bCs/>
        </w:rPr>
        <w:t>Sales_modif</w:t>
      </w:r>
      <w:r w:rsidR="00F754B1" w:rsidRPr="00F754B1">
        <w:rPr>
          <w:b/>
          <w:bCs/>
        </w:rPr>
        <w:t>y</w:t>
      </w:r>
      <w:proofErr w:type="spellEnd"/>
      <w:r w:rsidR="00F754B1">
        <w:t xml:space="preserve"> domain local group. Assign </w:t>
      </w:r>
      <w:r w:rsidR="00F754B1" w:rsidRPr="00F754B1">
        <w:rPr>
          <w:b/>
          <w:bCs/>
        </w:rPr>
        <w:t>Modify</w:t>
      </w:r>
      <w:r w:rsidR="00F754B1">
        <w:t xml:space="preserve"> NTFS permission to the </w:t>
      </w:r>
      <w:proofErr w:type="spellStart"/>
      <w:r w:rsidR="00F754B1" w:rsidRPr="00F754B1">
        <w:rPr>
          <w:b/>
          <w:bCs/>
        </w:rPr>
        <w:t>Sales_modify</w:t>
      </w:r>
      <w:proofErr w:type="spellEnd"/>
      <w:r w:rsidR="003F0827">
        <w:rPr>
          <w:b/>
          <w:bCs/>
        </w:rPr>
        <w:t xml:space="preserve"> </w:t>
      </w:r>
      <w:r w:rsidR="003F0827" w:rsidRPr="003F0827">
        <w:t>group</w:t>
      </w:r>
      <w:r w:rsidR="003F0827">
        <w:rPr>
          <w:b/>
          <w:bCs/>
        </w:rPr>
        <w:t xml:space="preserve"> </w:t>
      </w:r>
      <w:r w:rsidR="003F0827" w:rsidRPr="003F0827">
        <w:t>in the</w:t>
      </w:r>
      <w:r w:rsidR="003F0827">
        <w:rPr>
          <w:b/>
          <w:bCs/>
        </w:rPr>
        <w:t xml:space="preserve"> H:\Shares\Sales </w:t>
      </w:r>
      <w:r w:rsidR="003F0827" w:rsidRPr="003F0827">
        <w:t>folder</w:t>
      </w:r>
      <w:r w:rsidR="003F0827">
        <w:rPr>
          <w:b/>
          <w:bCs/>
        </w:rPr>
        <w:t>.</w:t>
      </w:r>
    </w:p>
    <w:p w14:paraId="040A27AF" w14:textId="5D69F462" w:rsidR="003F0827" w:rsidRDefault="003F0827" w:rsidP="00CD5127">
      <w:pPr>
        <w:pStyle w:val="ListParagraph"/>
        <w:keepLines w:val="0"/>
        <w:numPr>
          <w:ilvl w:val="0"/>
          <w:numId w:val="5"/>
        </w:numPr>
        <w:spacing w:line="240" w:lineRule="auto"/>
        <w:ind w:left="720" w:hanging="720"/>
      </w:pPr>
      <w:r>
        <w:t xml:space="preserve">Create the </w:t>
      </w:r>
      <w:proofErr w:type="spellStart"/>
      <w:r>
        <w:rPr>
          <w:b/>
          <w:bCs/>
        </w:rPr>
        <w:t>Services</w:t>
      </w:r>
      <w:r w:rsidRPr="00F754B1">
        <w:rPr>
          <w:b/>
          <w:bCs/>
        </w:rPr>
        <w:t>_modify</w:t>
      </w:r>
      <w:proofErr w:type="spellEnd"/>
      <w:r>
        <w:t xml:space="preserve"> domain local group. Assign </w:t>
      </w:r>
      <w:r w:rsidRPr="00F754B1">
        <w:rPr>
          <w:b/>
          <w:bCs/>
        </w:rPr>
        <w:t>Modify</w:t>
      </w:r>
      <w:r>
        <w:t xml:space="preserve"> NTFS permission to the </w:t>
      </w:r>
      <w:proofErr w:type="spellStart"/>
      <w:r>
        <w:rPr>
          <w:b/>
          <w:bCs/>
        </w:rPr>
        <w:t>Services</w:t>
      </w:r>
      <w:r w:rsidRPr="00F754B1">
        <w:rPr>
          <w:b/>
          <w:bCs/>
        </w:rPr>
        <w:t>_modify</w:t>
      </w:r>
      <w:proofErr w:type="spellEnd"/>
      <w:r>
        <w:rPr>
          <w:b/>
          <w:bCs/>
        </w:rPr>
        <w:t xml:space="preserve"> </w:t>
      </w:r>
      <w:r w:rsidRPr="003F0827">
        <w:t>group</w:t>
      </w:r>
      <w:r>
        <w:rPr>
          <w:b/>
          <w:bCs/>
        </w:rPr>
        <w:t xml:space="preserve"> </w:t>
      </w:r>
      <w:r w:rsidRPr="003F0827">
        <w:t>in the</w:t>
      </w:r>
      <w:r>
        <w:rPr>
          <w:b/>
          <w:bCs/>
        </w:rPr>
        <w:t xml:space="preserve"> H:\Shares\Services </w:t>
      </w:r>
      <w:r w:rsidRPr="003F0827">
        <w:t>folder</w:t>
      </w:r>
      <w:r>
        <w:rPr>
          <w:b/>
          <w:bCs/>
        </w:rPr>
        <w:t>.</w:t>
      </w:r>
    </w:p>
    <w:p w14:paraId="68A7AFA4" w14:textId="2911715E" w:rsidR="003F0827" w:rsidRDefault="00A060D1" w:rsidP="0080738F">
      <w:pPr>
        <w:pStyle w:val="ListParagraph"/>
        <w:keepLines w:val="0"/>
        <w:numPr>
          <w:ilvl w:val="0"/>
          <w:numId w:val="5"/>
        </w:numPr>
        <w:spacing w:line="240" w:lineRule="auto"/>
        <w:ind w:left="0"/>
      </w:pPr>
      <w:r>
        <w:t xml:space="preserve">Add the </w:t>
      </w:r>
      <w:r w:rsidRPr="00A060D1">
        <w:rPr>
          <w:b/>
          <w:bCs/>
        </w:rPr>
        <w:t>GSBO-Sales</w:t>
      </w:r>
      <w:r>
        <w:t xml:space="preserve"> and </w:t>
      </w:r>
      <w:r w:rsidRPr="00A060D1">
        <w:rPr>
          <w:b/>
          <w:bCs/>
        </w:rPr>
        <w:t>GRVL-Sales</w:t>
      </w:r>
      <w:r>
        <w:t xml:space="preserve"> groups to the </w:t>
      </w:r>
      <w:proofErr w:type="spellStart"/>
      <w:r w:rsidRPr="00F754B1">
        <w:rPr>
          <w:b/>
          <w:bCs/>
        </w:rPr>
        <w:t>Sales_modify</w:t>
      </w:r>
      <w:proofErr w:type="spellEnd"/>
      <w:r>
        <w:t xml:space="preserve"> group.</w:t>
      </w:r>
    </w:p>
    <w:p w14:paraId="61550A6D" w14:textId="2EE94008" w:rsidR="00FE5915" w:rsidRDefault="00FE5915" w:rsidP="00FE5915">
      <w:pPr>
        <w:pStyle w:val="ListParagraph"/>
        <w:keepLines w:val="0"/>
        <w:numPr>
          <w:ilvl w:val="0"/>
          <w:numId w:val="5"/>
        </w:numPr>
        <w:spacing w:line="240" w:lineRule="auto"/>
        <w:ind w:left="0"/>
      </w:pPr>
      <w:r>
        <w:t xml:space="preserve">Add the </w:t>
      </w:r>
      <w:r w:rsidRPr="00A060D1">
        <w:rPr>
          <w:b/>
          <w:bCs/>
        </w:rPr>
        <w:t>GSBO-</w:t>
      </w:r>
      <w:r>
        <w:rPr>
          <w:b/>
          <w:bCs/>
        </w:rPr>
        <w:t>Services</w:t>
      </w:r>
      <w:r>
        <w:t xml:space="preserve"> group to the </w:t>
      </w:r>
      <w:proofErr w:type="spellStart"/>
      <w:r w:rsidR="00A452CF">
        <w:rPr>
          <w:b/>
          <w:bCs/>
        </w:rPr>
        <w:t>Services</w:t>
      </w:r>
      <w:r w:rsidRPr="00F754B1">
        <w:rPr>
          <w:b/>
          <w:bCs/>
        </w:rPr>
        <w:t>_modify</w:t>
      </w:r>
      <w:proofErr w:type="spellEnd"/>
      <w:r>
        <w:t xml:space="preserve"> group.</w:t>
      </w:r>
    </w:p>
    <w:p w14:paraId="5961A463" w14:textId="7FAA35D0" w:rsidR="00C874D7" w:rsidRDefault="00C874D7" w:rsidP="00C874D7">
      <w:pPr>
        <w:spacing w:line="240" w:lineRule="auto"/>
        <w:ind w:left="900"/>
      </w:pPr>
      <w:r>
        <w:t xml:space="preserve"> </w:t>
      </w:r>
    </w:p>
    <w:p w14:paraId="35633BE8" w14:textId="77777777" w:rsidR="00C874D7" w:rsidRPr="00C874D7" w:rsidRDefault="00C874D7" w:rsidP="00C874D7">
      <w:pPr>
        <w:pStyle w:val="Heading1"/>
      </w:pPr>
      <w:r>
        <w:t>Document Work</w:t>
      </w:r>
    </w:p>
    <w:p w14:paraId="68E3FA7D" w14:textId="77777777" w:rsidR="00101C12" w:rsidRDefault="002204D9" w:rsidP="00101C12">
      <w:pPr>
        <w:keepLines w:val="0"/>
        <w:numPr>
          <w:ilvl w:val="0"/>
          <w:numId w:val="11"/>
        </w:numPr>
        <w:spacing w:line="240" w:lineRule="auto"/>
      </w:pPr>
      <w:r>
        <w:t>On your VMHost, d</w:t>
      </w:r>
      <w:r w:rsidRPr="00101C12">
        <w:rPr>
          <w:b/>
          <w:bCs/>
        </w:rPr>
        <w:t>ownload</w:t>
      </w:r>
      <w:r>
        <w:t xml:space="preserve"> the </w:t>
      </w:r>
      <w:r w:rsidRPr="00101C12">
        <w:rPr>
          <w:b/>
          <w:bCs/>
        </w:rPr>
        <w:t>grading</w:t>
      </w:r>
      <w:r>
        <w:t xml:space="preserve"> </w:t>
      </w:r>
      <w:r w:rsidRPr="00101C12">
        <w:rPr>
          <w:b/>
          <w:bCs/>
        </w:rPr>
        <w:t>script</w:t>
      </w:r>
      <w:r>
        <w:t xml:space="preserve"> from the assignment page of the course to the </w:t>
      </w:r>
      <w:r w:rsidRPr="00101C12">
        <w:rPr>
          <w:b/>
          <w:bCs/>
        </w:rPr>
        <w:t>C:\Scripts</w:t>
      </w:r>
      <w:r>
        <w:t xml:space="preserve"> folder. </w:t>
      </w:r>
    </w:p>
    <w:p w14:paraId="01D8B906" w14:textId="77777777" w:rsidR="00097F5E" w:rsidRDefault="002204D9" w:rsidP="007474C9">
      <w:pPr>
        <w:keepLines w:val="0"/>
        <w:numPr>
          <w:ilvl w:val="0"/>
          <w:numId w:val="11"/>
        </w:numPr>
        <w:spacing w:line="240" w:lineRule="auto"/>
      </w:pPr>
      <w:r>
        <w:t>On your VMHost, execute the command:</w:t>
      </w:r>
    </w:p>
    <w:p w14:paraId="4769342D" w14:textId="0CE925B9" w:rsidR="00C874D7" w:rsidRDefault="00097F5E" w:rsidP="002A279A">
      <w:pPr>
        <w:pStyle w:val="CommandLine"/>
      </w:pPr>
      <w:r>
        <w:t>Invoke-Pester -Path C:\Scripts\</w:t>
      </w:r>
      <w:r w:rsidRPr="009C3F31">
        <w:t>PA</w:t>
      </w:r>
      <w:r>
        <w:t>2</w:t>
      </w:r>
      <w:r w:rsidRPr="009C3F31">
        <w:t>-</w:t>
      </w:r>
      <w:r>
        <w:t>AccountManagement</w:t>
      </w:r>
      <w:r w:rsidRPr="009C3F31">
        <w:t>.test.ps1</w:t>
      </w:r>
    </w:p>
    <w:p w14:paraId="2BC89ADF" w14:textId="26D39AE9" w:rsidR="00BC5524" w:rsidRDefault="00122ABE" w:rsidP="00BC5524">
      <w:pPr>
        <w:spacing w:line="240" w:lineRule="auto"/>
      </w:pPr>
      <w:r w:rsidRPr="00122ABE">
        <w:lastRenderedPageBreak/>
        <w:drawing>
          <wp:inline distT="0" distB="0" distL="0" distR="0" wp14:anchorId="1EEAB3B7" wp14:editId="05A00D49">
            <wp:extent cx="5943600" cy="5430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F55A" w14:textId="3533E4E5" w:rsidR="002729CF" w:rsidRDefault="00C009A8" w:rsidP="004760FE">
      <w:pPr>
        <w:pStyle w:val="Header"/>
        <w:keepLines w:val="0"/>
        <w:numPr>
          <w:ilvl w:val="0"/>
          <w:numId w:val="11"/>
        </w:numPr>
      </w:pPr>
      <w:r w:rsidRPr="00371F83">
        <w:t>Cap</w:t>
      </w:r>
      <w:r>
        <w:t xml:space="preserve">ture a snippet </w:t>
      </w:r>
      <w:r w:rsidRPr="00371F83">
        <w:t>that shows</w:t>
      </w:r>
      <w:r>
        <w:t xml:space="preserve"> the PowerShell Command and all its output. If you must use more than one snippet to capture the output, you must have at least </w:t>
      </w:r>
      <w:r w:rsidRPr="00B87F65">
        <w:rPr>
          <w:b/>
          <w:bCs/>
        </w:rPr>
        <w:t>one line of overlap</w:t>
      </w:r>
      <w:r>
        <w:t xml:space="preserve"> in the snippets.  The text in the snippets </w:t>
      </w:r>
      <w:r w:rsidRPr="00B87F65">
        <w:rPr>
          <w:b/>
          <w:bCs/>
        </w:rPr>
        <w:t>must be legible</w:t>
      </w:r>
      <w:r>
        <w:t xml:space="preserve"> when pasted into the Word document</w:t>
      </w:r>
      <w:r>
        <w:t>.</w:t>
      </w:r>
      <w:r w:rsidR="00F82541">
        <w:t xml:space="preserve"> </w:t>
      </w:r>
      <w:r w:rsidR="002A279A">
        <w:t xml:space="preserve">The snippet should look </w:t>
      </w:r>
      <w:r w:rsidR="006B444A">
        <w:t xml:space="preserve">like </w:t>
      </w:r>
      <w:r w:rsidR="002A279A">
        <w:t xml:space="preserve">the image above.  Name the document </w:t>
      </w:r>
      <w:r w:rsidR="002A279A" w:rsidRPr="002729CF">
        <w:rPr>
          <w:b/>
          <w:bCs/>
        </w:rPr>
        <w:t>PA</w:t>
      </w:r>
      <w:r w:rsidR="00F82541" w:rsidRPr="002729CF">
        <w:rPr>
          <w:b/>
          <w:bCs/>
        </w:rPr>
        <w:t>2</w:t>
      </w:r>
      <w:r w:rsidR="002A279A" w:rsidRPr="002729CF">
        <w:rPr>
          <w:b/>
          <w:bCs/>
        </w:rPr>
        <w:t>_</w:t>
      </w:r>
      <w:r w:rsidR="002A279A" w:rsidRPr="002729CF">
        <w:rPr>
          <w:b/>
          <w:bCs/>
          <w:i/>
          <w:iCs/>
        </w:rPr>
        <w:t>FirstName</w:t>
      </w:r>
      <w:r w:rsidR="002A279A" w:rsidRPr="002729CF">
        <w:rPr>
          <w:b/>
          <w:bCs/>
        </w:rPr>
        <w:t>_</w:t>
      </w:r>
      <w:r w:rsidR="002A279A" w:rsidRPr="002729CF">
        <w:rPr>
          <w:b/>
          <w:bCs/>
          <w:i/>
          <w:iCs/>
        </w:rPr>
        <w:t>LastName</w:t>
      </w:r>
      <w:r w:rsidR="002A279A" w:rsidRPr="002729CF">
        <w:rPr>
          <w:b/>
          <w:bCs/>
        </w:rPr>
        <w:t>.docx</w:t>
      </w:r>
      <w:r w:rsidR="002A279A">
        <w:t xml:space="preserve"> where </w:t>
      </w:r>
      <w:r w:rsidR="002A279A" w:rsidRPr="002729CF">
        <w:rPr>
          <w:b/>
          <w:bCs/>
          <w:i/>
          <w:iCs/>
        </w:rPr>
        <w:t>FirstName</w:t>
      </w:r>
      <w:r w:rsidR="002A279A">
        <w:t xml:space="preserve"> is your first name and </w:t>
      </w:r>
      <w:proofErr w:type="spellStart"/>
      <w:r w:rsidR="002A279A" w:rsidRPr="002729CF">
        <w:rPr>
          <w:b/>
          <w:bCs/>
          <w:i/>
          <w:iCs/>
        </w:rPr>
        <w:t>LastName</w:t>
      </w:r>
      <w:proofErr w:type="spellEnd"/>
      <w:r w:rsidR="002A279A">
        <w:t xml:space="preserve"> is your last name.</w:t>
      </w:r>
    </w:p>
    <w:p w14:paraId="42618CCA" w14:textId="2854D93E" w:rsidR="002A279A" w:rsidRDefault="002A279A" w:rsidP="004760FE">
      <w:pPr>
        <w:pStyle w:val="Header"/>
        <w:keepLines w:val="0"/>
        <w:numPr>
          <w:ilvl w:val="0"/>
          <w:numId w:val="11"/>
        </w:numPr>
      </w:pPr>
      <w:r>
        <w:t xml:space="preserve">Upload </w:t>
      </w:r>
      <w:r w:rsidRPr="002729CF">
        <w:rPr>
          <w:b/>
          <w:bCs/>
        </w:rPr>
        <w:t>PA</w:t>
      </w:r>
      <w:r w:rsidR="00C009A8">
        <w:rPr>
          <w:b/>
          <w:bCs/>
        </w:rPr>
        <w:t>2</w:t>
      </w:r>
      <w:r w:rsidRPr="002729CF">
        <w:rPr>
          <w:b/>
          <w:bCs/>
        </w:rPr>
        <w:t>_</w:t>
      </w:r>
      <w:r w:rsidRPr="002729CF">
        <w:rPr>
          <w:b/>
          <w:bCs/>
          <w:i/>
          <w:iCs/>
        </w:rPr>
        <w:t>FirstName</w:t>
      </w:r>
      <w:r w:rsidRPr="002729CF">
        <w:rPr>
          <w:b/>
          <w:bCs/>
        </w:rPr>
        <w:t>_</w:t>
      </w:r>
      <w:r w:rsidRPr="002729CF">
        <w:rPr>
          <w:b/>
          <w:bCs/>
          <w:i/>
          <w:iCs/>
        </w:rPr>
        <w:t>LastName</w:t>
      </w:r>
      <w:r w:rsidRPr="002729CF">
        <w:rPr>
          <w:b/>
          <w:bCs/>
        </w:rPr>
        <w:t>.docx</w:t>
      </w:r>
      <w:r>
        <w:t xml:space="preserve"> as the submission for this activity.</w:t>
      </w:r>
    </w:p>
    <w:p w14:paraId="2FD41DE5" w14:textId="77777777" w:rsidR="002A279A" w:rsidRPr="00C874D7" w:rsidRDefault="002A279A" w:rsidP="00BC5524">
      <w:pPr>
        <w:spacing w:line="240" w:lineRule="auto"/>
      </w:pPr>
    </w:p>
    <w:sectPr w:rsidR="002A279A" w:rsidRPr="00C874D7" w:rsidSect="0083623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70082" w14:textId="77777777" w:rsidR="00375FEC" w:rsidRDefault="00375FEC" w:rsidP="002879F7">
      <w:pPr>
        <w:spacing w:before="0" w:after="0" w:line="240" w:lineRule="auto"/>
      </w:pPr>
      <w:r>
        <w:separator/>
      </w:r>
    </w:p>
  </w:endnote>
  <w:endnote w:type="continuationSeparator" w:id="0">
    <w:p w14:paraId="466993CC" w14:textId="77777777" w:rsidR="00375FEC" w:rsidRDefault="00375FEC" w:rsidP="002879F7">
      <w:pPr>
        <w:spacing w:before="0" w:after="0" w:line="240" w:lineRule="auto"/>
      </w:pPr>
      <w:r>
        <w:continuationSeparator/>
      </w:r>
    </w:p>
  </w:endnote>
  <w:endnote w:type="continuationNotice" w:id="1">
    <w:p w14:paraId="55836C15" w14:textId="77777777" w:rsidR="00375FEC" w:rsidRDefault="00375FE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6E995" w14:textId="77777777" w:rsidR="00375FEC" w:rsidRDefault="00375FEC" w:rsidP="002879F7">
      <w:pPr>
        <w:spacing w:before="0" w:after="0" w:line="240" w:lineRule="auto"/>
      </w:pPr>
      <w:r>
        <w:separator/>
      </w:r>
    </w:p>
  </w:footnote>
  <w:footnote w:type="continuationSeparator" w:id="0">
    <w:p w14:paraId="387812D8" w14:textId="77777777" w:rsidR="00375FEC" w:rsidRDefault="00375FEC" w:rsidP="002879F7">
      <w:pPr>
        <w:spacing w:before="0" w:after="0" w:line="240" w:lineRule="auto"/>
      </w:pPr>
      <w:r>
        <w:continuationSeparator/>
      </w:r>
    </w:p>
  </w:footnote>
  <w:footnote w:type="continuationNotice" w:id="1">
    <w:p w14:paraId="1A7D2157" w14:textId="77777777" w:rsidR="00375FEC" w:rsidRDefault="00375FEC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224BD" w14:textId="6F6AB2A7" w:rsidR="002879F7" w:rsidRPr="002879F7" w:rsidRDefault="00D77DCC" w:rsidP="007F18F8">
    <w:pPr>
      <w:pStyle w:val="Title"/>
      <w:jc w:val="center"/>
      <w:rPr>
        <w:sz w:val="36"/>
        <w:szCs w:val="36"/>
      </w:rPr>
    </w:pPr>
    <w:r>
      <w:rPr>
        <w:sz w:val="36"/>
        <w:szCs w:val="36"/>
      </w:rPr>
      <w:t>performance assessment</w:t>
    </w:r>
    <w:r w:rsidR="00245722">
      <w:rPr>
        <w:sz w:val="36"/>
        <w:szCs w:val="36"/>
      </w:rPr>
      <w:t xml:space="preserve"> –</w:t>
    </w:r>
    <w:r w:rsidR="004445AB">
      <w:rPr>
        <w:sz w:val="36"/>
        <w:szCs w:val="36"/>
      </w:rPr>
      <w:t xml:space="preserve"> </w:t>
    </w:r>
    <w:r w:rsidR="00C874D7">
      <w:rPr>
        <w:sz w:val="36"/>
        <w:szCs w:val="36"/>
      </w:rPr>
      <w:t>account management and storage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1C36"/>
    <w:multiLevelType w:val="hybridMultilevel"/>
    <w:tmpl w:val="E226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C50C7"/>
    <w:multiLevelType w:val="hybridMultilevel"/>
    <w:tmpl w:val="6D163DA4"/>
    <w:lvl w:ilvl="0" w:tplc="04090019">
      <w:start w:val="1"/>
      <w:numFmt w:val="lowerLetter"/>
      <w:lvlText w:val="%1."/>
      <w:lvlJc w:val="left"/>
      <w:pPr>
        <w:ind w:left="360"/>
      </w:pPr>
      <w:rPr>
        <w:b w:val="0"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76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19">
      <w:start w:val="1"/>
      <w:numFmt w:val="lowerLetter"/>
      <w:lvlText w:val="%3."/>
      <w:lvlJc w:val="left"/>
      <w:pPr>
        <w:ind w:left="108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CE9672">
      <w:start w:val="1"/>
      <w:numFmt w:val="decimal"/>
      <w:lvlText w:val="(%4)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090005">
      <w:start w:val="1"/>
      <w:numFmt w:val="bullet"/>
      <w:lvlText w:val=""/>
      <w:lvlJc w:val="left"/>
      <w:pPr>
        <w:ind w:left="21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E4F90C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D2C6EC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C818BC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82EAE2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2D1AFD"/>
    <w:multiLevelType w:val="hybridMultilevel"/>
    <w:tmpl w:val="BC64FAEE"/>
    <w:lvl w:ilvl="0" w:tplc="1BD88662">
      <w:start w:val="8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08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D6BCFA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1A2B42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4CA4B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F8A918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F4AD9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8AA584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EA819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A36FFD"/>
    <w:multiLevelType w:val="hybridMultilevel"/>
    <w:tmpl w:val="BC62B4F2"/>
    <w:lvl w:ilvl="0" w:tplc="4308F73E">
      <w:start w:val="1"/>
      <w:numFmt w:val="lowerLetter"/>
      <w:lvlText w:val="%1."/>
      <w:lvlJc w:val="left"/>
      <w:pPr>
        <w:ind w:left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532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5C1F64">
      <w:start w:val="1"/>
      <w:numFmt w:val="lowerRoman"/>
      <w:lvlText w:val="%3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D2706E">
      <w:start w:val="1"/>
      <w:numFmt w:val="decimal"/>
      <w:lvlText w:val="%4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221B7A">
      <w:start w:val="1"/>
      <w:numFmt w:val="lowerLetter"/>
      <w:lvlText w:val="%5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AECF36">
      <w:start w:val="1"/>
      <w:numFmt w:val="lowerRoman"/>
      <w:lvlText w:val="%6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445308">
      <w:start w:val="1"/>
      <w:numFmt w:val="decimal"/>
      <w:lvlText w:val="%7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F67C06">
      <w:start w:val="1"/>
      <w:numFmt w:val="lowerLetter"/>
      <w:lvlText w:val="%8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860732">
      <w:start w:val="1"/>
      <w:numFmt w:val="lowerRoman"/>
      <w:lvlText w:val="%9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BE06C6"/>
    <w:multiLevelType w:val="hybridMultilevel"/>
    <w:tmpl w:val="9DBE1892"/>
    <w:lvl w:ilvl="0" w:tplc="0409000F">
      <w:start w:val="1"/>
      <w:numFmt w:val="decimal"/>
      <w:lvlText w:val="%1."/>
      <w:lvlJc w:val="left"/>
      <w:pPr>
        <w:ind w:left="360"/>
      </w:pPr>
      <w:rPr>
        <w:b w:val="0"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76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19">
      <w:start w:val="1"/>
      <w:numFmt w:val="lowerLetter"/>
      <w:lvlText w:val="%3."/>
      <w:lvlJc w:val="left"/>
      <w:pPr>
        <w:ind w:left="108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CE9672">
      <w:start w:val="1"/>
      <w:numFmt w:val="decimal"/>
      <w:lvlText w:val="(%4)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090005">
      <w:start w:val="1"/>
      <w:numFmt w:val="bullet"/>
      <w:lvlText w:val=""/>
      <w:lvlJc w:val="left"/>
      <w:pPr>
        <w:ind w:left="21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E4F90C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D2C6EC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C818BC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82EAE2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321F08"/>
    <w:multiLevelType w:val="multilevel"/>
    <w:tmpl w:val="6A00F5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B922C20"/>
    <w:multiLevelType w:val="hybridMultilevel"/>
    <w:tmpl w:val="27FE8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D797D"/>
    <w:multiLevelType w:val="hybridMultilevel"/>
    <w:tmpl w:val="E58E0B02"/>
    <w:lvl w:ilvl="0" w:tplc="769A7944">
      <w:start w:val="1"/>
      <w:numFmt w:val="decimal"/>
      <w:lvlText w:val="%1)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7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3">
      <w:start w:val="1"/>
      <w:numFmt w:val="bullet"/>
      <w:lvlText w:val="o"/>
      <w:lvlJc w:val="left"/>
      <w:pPr>
        <w:ind w:left="108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090005">
      <w:start w:val="1"/>
      <w:numFmt w:val="bullet"/>
      <w:lvlText w:val=""/>
      <w:lvlJc w:val="left"/>
      <w:pPr>
        <w:ind w:left="90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090005">
      <w:start w:val="1"/>
      <w:numFmt w:val="bullet"/>
      <w:lvlText w:val=""/>
      <w:lvlJc w:val="left"/>
      <w:pPr>
        <w:ind w:left="21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E4F90C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D2C6EC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C818BC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82EAE2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97045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9577E5D"/>
    <w:multiLevelType w:val="hybridMultilevel"/>
    <w:tmpl w:val="215C4076"/>
    <w:lvl w:ilvl="0" w:tplc="04090011">
      <w:start w:val="1"/>
      <w:numFmt w:val="decimal"/>
      <w:lvlText w:val="%1)"/>
      <w:lvlJc w:val="left"/>
      <w:pPr>
        <w:ind w:left="1095" w:hanging="360"/>
      </w:pPr>
    </w:lvl>
    <w:lvl w:ilvl="1" w:tplc="04090019">
      <w:start w:val="1"/>
      <w:numFmt w:val="lowerLetter"/>
      <w:lvlText w:val="%2."/>
      <w:lvlJc w:val="left"/>
      <w:pPr>
        <w:ind w:left="1815" w:hanging="360"/>
      </w:pPr>
    </w:lvl>
    <w:lvl w:ilvl="2" w:tplc="0409001B">
      <w:start w:val="1"/>
      <w:numFmt w:val="lowerRoman"/>
      <w:lvlText w:val="%3."/>
      <w:lvlJc w:val="right"/>
      <w:pPr>
        <w:ind w:left="2535" w:hanging="180"/>
      </w:pPr>
    </w:lvl>
    <w:lvl w:ilvl="3" w:tplc="0409000F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0" w15:restartNumberingAfterBreak="0">
    <w:nsid w:val="74676980"/>
    <w:multiLevelType w:val="hybridMultilevel"/>
    <w:tmpl w:val="493017F0"/>
    <w:lvl w:ilvl="0" w:tplc="0409000F">
      <w:start w:val="1"/>
      <w:numFmt w:val="decimal"/>
      <w:lvlText w:val="%1."/>
      <w:lvlJc w:val="left"/>
      <w:pPr>
        <w:ind w:left="360"/>
      </w:pPr>
      <w:rPr>
        <w:b w:val="0"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76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19">
      <w:start w:val="1"/>
      <w:numFmt w:val="lowerLetter"/>
      <w:lvlText w:val="%3."/>
      <w:lvlJc w:val="left"/>
      <w:pPr>
        <w:ind w:left="108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CE9672">
      <w:start w:val="1"/>
      <w:numFmt w:val="decimal"/>
      <w:lvlText w:val="(%4)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090005">
      <w:start w:val="1"/>
      <w:numFmt w:val="bullet"/>
      <w:lvlText w:val=""/>
      <w:lvlJc w:val="left"/>
      <w:pPr>
        <w:ind w:left="21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E4F90C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D2C6EC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C818BC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82EAE2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6EE6A95"/>
    <w:multiLevelType w:val="hybridMultilevel"/>
    <w:tmpl w:val="B0CC21EA"/>
    <w:lvl w:ilvl="0" w:tplc="0409000F">
      <w:start w:val="1"/>
      <w:numFmt w:val="decimal"/>
      <w:lvlText w:val="%1."/>
      <w:lvlJc w:val="left"/>
      <w:pPr>
        <w:ind w:left="360"/>
      </w:pPr>
      <w:rPr>
        <w:b w:val="0"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7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3">
      <w:start w:val="1"/>
      <w:numFmt w:val="bullet"/>
      <w:lvlText w:val="o"/>
      <w:lvlJc w:val="left"/>
      <w:pPr>
        <w:ind w:left="108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CE9672">
      <w:start w:val="1"/>
      <w:numFmt w:val="decimal"/>
      <w:lvlText w:val="(%4)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090005">
      <w:start w:val="1"/>
      <w:numFmt w:val="bullet"/>
      <w:lvlText w:val=""/>
      <w:lvlJc w:val="left"/>
      <w:pPr>
        <w:ind w:left="21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E4F90C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D2C6EC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C818BC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82EAE2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BAD6937"/>
    <w:multiLevelType w:val="hybridMultilevel"/>
    <w:tmpl w:val="4EEAD316"/>
    <w:lvl w:ilvl="0" w:tplc="04090011">
      <w:start w:val="1"/>
      <w:numFmt w:val="decimal"/>
      <w:lvlText w:val="%1)"/>
      <w:lvlJc w:val="left"/>
      <w:pPr>
        <w:ind w:left="775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42F6B4">
      <w:start w:val="1"/>
      <w:numFmt w:val="lowerLetter"/>
      <w:lvlText w:val="%2"/>
      <w:lvlJc w:val="left"/>
      <w:pPr>
        <w:ind w:left="1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32B22C">
      <w:start w:val="1"/>
      <w:numFmt w:val="decimal"/>
      <w:lvlRestart w:val="0"/>
      <w:lvlText w:val="(%3)"/>
      <w:lvlJc w:val="left"/>
      <w:pPr>
        <w:ind w:left="1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16A83C">
      <w:start w:val="1"/>
      <w:numFmt w:val="decimal"/>
      <w:lvlText w:val="%4"/>
      <w:lvlJc w:val="left"/>
      <w:pPr>
        <w:ind w:left="22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4EDCCE">
      <w:start w:val="1"/>
      <w:numFmt w:val="lowerLetter"/>
      <w:lvlText w:val="%5"/>
      <w:lvlJc w:val="left"/>
      <w:pPr>
        <w:ind w:left="29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CA3A5E">
      <w:start w:val="1"/>
      <w:numFmt w:val="lowerRoman"/>
      <w:lvlText w:val="%6"/>
      <w:lvlJc w:val="left"/>
      <w:pPr>
        <w:ind w:left="36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F44D0C">
      <w:start w:val="1"/>
      <w:numFmt w:val="decimal"/>
      <w:lvlText w:val="%7"/>
      <w:lvlJc w:val="left"/>
      <w:pPr>
        <w:ind w:left="4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9EE6CA">
      <w:start w:val="1"/>
      <w:numFmt w:val="lowerLetter"/>
      <w:lvlText w:val="%8"/>
      <w:lvlJc w:val="left"/>
      <w:pPr>
        <w:ind w:left="5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E00E52">
      <w:start w:val="1"/>
      <w:numFmt w:val="lowerRoman"/>
      <w:lvlText w:val="%9"/>
      <w:lvlJc w:val="left"/>
      <w:pPr>
        <w:ind w:left="5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2"/>
  </w:num>
  <w:num w:numId="5">
    <w:abstractNumId w:val="4"/>
  </w:num>
  <w:num w:numId="6">
    <w:abstractNumId w:val="9"/>
  </w:num>
  <w:num w:numId="7">
    <w:abstractNumId w:val="10"/>
  </w:num>
  <w:num w:numId="8">
    <w:abstractNumId w:val="1"/>
  </w:num>
  <w:num w:numId="9">
    <w:abstractNumId w:val="12"/>
  </w:num>
  <w:num w:numId="10">
    <w:abstractNumId w:val="6"/>
  </w:num>
  <w:num w:numId="11">
    <w:abstractNumId w:val="8"/>
  </w:num>
  <w:num w:numId="12">
    <w:abstractNumId w:val="3"/>
  </w:num>
  <w:num w:numId="13">
    <w:abstractNumId w:val="0"/>
  </w:num>
  <w:num w:numId="14">
    <w:abstractNumId w:val="3"/>
    <w:lvlOverride w:ilvl="0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AwtDQ1NzUyNDE3NDdQ0lEKTi0uzszPAykwrQUAPvRzdSwAAAA="/>
  </w:docVars>
  <w:rsids>
    <w:rsidRoot w:val="00245722"/>
    <w:rsid w:val="00005081"/>
    <w:rsid w:val="00016A32"/>
    <w:rsid w:val="000535EE"/>
    <w:rsid w:val="000554F5"/>
    <w:rsid w:val="00061CBC"/>
    <w:rsid w:val="00074EA8"/>
    <w:rsid w:val="00083EBA"/>
    <w:rsid w:val="00091E67"/>
    <w:rsid w:val="00091FF0"/>
    <w:rsid w:val="00097F5E"/>
    <w:rsid w:val="000A7313"/>
    <w:rsid w:val="000C027C"/>
    <w:rsid w:val="00101C12"/>
    <w:rsid w:val="001138CF"/>
    <w:rsid w:val="00115B29"/>
    <w:rsid w:val="00122ABE"/>
    <w:rsid w:val="001669C3"/>
    <w:rsid w:val="0019341C"/>
    <w:rsid w:val="001A642B"/>
    <w:rsid w:val="001B0EFD"/>
    <w:rsid w:val="001F3B22"/>
    <w:rsid w:val="0021757E"/>
    <w:rsid w:val="002204D9"/>
    <w:rsid w:val="00223B53"/>
    <w:rsid w:val="00245722"/>
    <w:rsid w:val="002466BC"/>
    <w:rsid w:val="00252D38"/>
    <w:rsid w:val="002729CF"/>
    <w:rsid w:val="00272E2E"/>
    <w:rsid w:val="002879F7"/>
    <w:rsid w:val="002A1040"/>
    <w:rsid w:val="002A279A"/>
    <w:rsid w:val="002D1E0A"/>
    <w:rsid w:val="002E6AF6"/>
    <w:rsid w:val="00332961"/>
    <w:rsid w:val="00334FB4"/>
    <w:rsid w:val="003451D5"/>
    <w:rsid w:val="00345CDB"/>
    <w:rsid w:val="00351910"/>
    <w:rsid w:val="00363C7B"/>
    <w:rsid w:val="003651F9"/>
    <w:rsid w:val="0037433A"/>
    <w:rsid w:val="00375FEC"/>
    <w:rsid w:val="00376E0C"/>
    <w:rsid w:val="00394FD4"/>
    <w:rsid w:val="003A1AB5"/>
    <w:rsid w:val="003A32A6"/>
    <w:rsid w:val="003A3DF1"/>
    <w:rsid w:val="003B110F"/>
    <w:rsid w:val="003D0E38"/>
    <w:rsid w:val="003F0827"/>
    <w:rsid w:val="00405DE5"/>
    <w:rsid w:val="00425AC2"/>
    <w:rsid w:val="00442869"/>
    <w:rsid w:val="004445AB"/>
    <w:rsid w:val="0046061C"/>
    <w:rsid w:val="0049009D"/>
    <w:rsid w:val="00491748"/>
    <w:rsid w:val="004A0E75"/>
    <w:rsid w:val="004A20C6"/>
    <w:rsid w:val="00512FB6"/>
    <w:rsid w:val="00551CA3"/>
    <w:rsid w:val="00555A86"/>
    <w:rsid w:val="00556142"/>
    <w:rsid w:val="00560793"/>
    <w:rsid w:val="00564160"/>
    <w:rsid w:val="00572F9B"/>
    <w:rsid w:val="005949A7"/>
    <w:rsid w:val="005B66E5"/>
    <w:rsid w:val="005F0A30"/>
    <w:rsid w:val="00603307"/>
    <w:rsid w:val="00625B45"/>
    <w:rsid w:val="00660EA9"/>
    <w:rsid w:val="0066693F"/>
    <w:rsid w:val="00674386"/>
    <w:rsid w:val="0068411E"/>
    <w:rsid w:val="006B444A"/>
    <w:rsid w:val="006B5864"/>
    <w:rsid w:val="006D75DF"/>
    <w:rsid w:val="006E19A5"/>
    <w:rsid w:val="006F27A5"/>
    <w:rsid w:val="006F38D9"/>
    <w:rsid w:val="00705C3B"/>
    <w:rsid w:val="007369D5"/>
    <w:rsid w:val="00764DBC"/>
    <w:rsid w:val="007761FE"/>
    <w:rsid w:val="00783153"/>
    <w:rsid w:val="007A696D"/>
    <w:rsid w:val="007B3DF8"/>
    <w:rsid w:val="007E20C6"/>
    <w:rsid w:val="007E2EAA"/>
    <w:rsid w:val="007E63D6"/>
    <w:rsid w:val="007F18F8"/>
    <w:rsid w:val="007F60F2"/>
    <w:rsid w:val="0080738F"/>
    <w:rsid w:val="0081159A"/>
    <w:rsid w:val="00813376"/>
    <w:rsid w:val="008165E4"/>
    <w:rsid w:val="00834026"/>
    <w:rsid w:val="00836230"/>
    <w:rsid w:val="0084371F"/>
    <w:rsid w:val="008510D6"/>
    <w:rsid w:val="00882067"/>
    <w:rsid w:val="00883B4E"/>
    <w:rsid w:val="00894570"/>
    <w:rsid w:val="008C5A9A"/>
    <w:rsid w:val="008E7D54"/>
    <w:rsid w:val="008F30A3"/>
    <w:rsid w:val="00926800"/>
    <w:rsid w:val="0093169E"/>
    <w:rsid w:val="00966A4B"/>
    <w:rsid w:val="0098047A"/>
    <w:rsid w:val="00992E96"/>
    <w:rsid w:val="00995C38"/>
    <w:rsid w:val="009A1FF2"/>
    <w:rsid w:val="009A7E8C"/>
    <w:rsid w:val="009B31AF"/>
    <w:rsid w:val="009E1F97"/>
    <w:rsid w:val="009E4C44"/>
    <w:rsid w:val="009E6A42"/>
    <w:rsid w:val="009F633E"/>
    <w:rsid w:val="00A00AF2"/>
    <w:rsid w:val="00A060D1"/>
    <w:rsid w:val="00A0784C"/>
    <w:rsid w:val="00A1618F"/>
    <w:rsid w:val="00A16618"/>
    <w:rsid w:val="00A33846"/>
    <w:rsid w:val="00A452CF"/>
    <w:rsid w:val="00A651F9"/>
    <w:rsid w:val="00A707F2"/>
    <w:rsid w:val="00A90657"/>
    <w:rsid w:val="00AB247C"/>
    <w:rsid w:val="00AB3969"/>
    <w:rsid w:val="00AC7D7C"/>
    <w:rsid w:val="00AC7F70"/>
    <w:rsid w:val="00AD06AA"/>
    <w:rsid w:val="00AD08BE"/>
    <w:rsid w:val="00AF211F"/>
    <w:rsid w:val="00B0109F"/>
    <w:rsid w:val="00B03804"/>
    <w:rsid w:val="00B12F47"/>
    <w:rsid w:val="00B55029"/>
    <w:rsid w:val="00B77BD7"/>
    <w:rsid w:val="00B8759F"/>
    <w:rsid w:val="00B9575F"/>
    <w:rsid w:val="00BC28A1"/>
    <w:rsid w:val="00BC5524"/>
    <w:rsid w:val="00BE26C5"/>
    <w:rsid w:val="00BF1419"/>
    <w:rsid w:val="00C009A8"/>
    <w:rsid w:val="00C01765"/>
    <w:rsid w:val="00C14C71"/>
    <w:rsid w:val="00C35C4F"/>
    <w:rsid w:val="00C67479"/>
    <w:rsid w:val="00C8111A"/>
    <w:rsid w:val="00C844DA"/>
    <w:rsid w:val="00C87070"/>
    <w:rsid w:val="00C874D7"/>
    <w:rsid w:val="00C91DD3"/>
    <w:rsid w:val="00CB0708"/>
    <w:rsid w:val="00CC6DF6"/>
    <w:rsid w:val="00CD5127"/>
    <w:rsid w:val="00D05B35"/>
    <w:rsid w:val="00D108FD"/>
    <w:rsid w:val="00D20695"/>
    <w:rsid w:val="00D33A3B"/>
    <w:rsid w:val="00D3471C"/>
    <w:rsid w:val="00D53D6B"/>
    <w:rsid w:val="00D64804"/>
    <w:rsid w:val="00D65956"/>
    <w:rsid w:val="00D67D26"/>
    <w:rsid w:val="00D775FF"/>
    <w:rsid w:val="00D77DCC"/>
    <w:rsid w:val="00D978CB"/>
    <w:rsid w:val="00DA2EB4"/>
    <w:rsid w:val="00DC4214"/>
    <w:rsid w:val="00DE1CFA"/>
    <w:rsid w:val="00E0292E"/>
    <w:rsid w:val="00E02E33"/>
    <w:rsid w:val="00E22582"/>
    <w:rsid w:val="00E35DBC"/>
    <w:rsid w:val="00E51256"/>
    <w:rsid w:val="00E616A0"/>
    <w:rsid w:val="00EA0016"/>
    <w:rsid w:val="00EB60AB"/>
    <w:rsid w:val="00EF4183"/>
    <w:rsid w:val="00F00803"/>
    <w:rsid w:val="00F06B6C"/>
    <w:rsid w:val="00F10229"/>
    <w:rsid w:val="00F11E97"/>
    <w:rsid w:val="00F2122F"/>
    <w:rsid w:val="00F538A3"/>
    <w:rsid w:val="00F5542A"/>
    <w:rsid w:val="00F57B7F"/>
    <w:rsid w:val="00F754B1"/>
    <w:rsid w:val="00F75CAE"/>
    <w:rsid w:val="00F816F8"/>
    <w:rsid w:val="00F82541"/>
    <w:rsid w:val="00F947A7"/>
    <w:rsid w:val="00FA7F39"/>
    <w:rsid w:val="00FC64EC"/>
    <w:rsid w:val="00FD3E06"/>
    <w:rsid w:val="00FE5915"/>
    <w:rsid w:val="00FF2B0B"/>
    <w:rsid w:val="03D7AE70"/>
    <w:rsid w:val="05353DEB"/>
    <w:rsid w:val="0C4000C1"/>
    <w:rsid w:val="1310CF88"/>
    <w:rsid w:val="13FF8BFF"/>
    <w:rsid w:val="179C246E"/>
    <w:rsid w:val="1A8BB90F"/>
    <w:rsid w:val="21BC7CC7"/>
    <w:rsid w:val="250F93A3"/>
    <w:rsid w:val="27D57B5B"/>
    <w:rsid w:val="28E648DC"/>
    <w:rsid w:val="2C35562B"/>
    <w:rsid w:val="35DCD246"/>
    <w:rsid w:val="3A793B36"/>
    <w:rsid w:val="3B267552"/>
    <w:rsid w:val="3E7A9849"/>
    <w:rsid w:val="448B06A8"/>
    <w:rsid w:val="44EAB787"/>
    <w:rsid w:val="496081D2"/>
    <w:rsid w:val="4B72E816"/>
    <w:rsid w:val="56AC743B"/>
    <w:rsid w:val="63647012"/>
    <w:rsid w:val="6D83E9AA"/>
    <w:rsid w:val="6DEC74EC"/>
    <w:rsid w:val="7573C7F6"/>
    <w:rsid w:val="76CCD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44D321"/>
  <w15:chartTrackingRefBased/>
  <w15:docId w15:val="{DE062D2C-F558-43E0-969C-D241A327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F70"/>
    <w:pPr>
      <w:keepLines/>
      <w:spacing w:before="12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3EBA"/>
    <w:pPr>
      <w:keepLines w:val="0"/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after="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9F7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79F7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9F7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9F7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9F7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9F7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9F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9F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9F7"/>
  </w:style>
  <w:style w:type="paragraph" w:styleId="Footer">
    <w:name w:val="footer"/>
    <w:basedOn w:val="Normal"/>
    <w:link w:val="FooterChar"/>
    <w:uiPriority w:val="99"/>
    <w:unhideWhenUsed/>
    <w:rsid w:val="00287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9F7"/>
  </w:style>
  <w:style w:type="paragraph" w:styleId="Title">
    <w:name w:val="Title"/>
    <w:basedOn w:val="Normal"/>
    <w:next w:val="Normal"/>
    <w:link w:val="TitleChar"/>
    <w:uiPriority w:val="10"/>
    <w:qFormat/>
    <w:rsid w:val="002879F7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79F7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83EBA"/>
    <w:rPr>
      <w:caps/>
      <w:color w:val="FFFFFF" w:themeColor="background1"/>
      <w:spacing w:val="15"/>
      <w:sz w:val="24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879F7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879F7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9F7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9F7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9F7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9F7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9F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9F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F633E"/>
    <w:pPr>
      <w:keepLines w:val="0"/>
      <w:spacing w:before="100" w:after="200"/>
      <w:jc w:val="center"/>
    </w:pPr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9F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879F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879F7"/>
    <w:rPr>
      <w:b/>
      <w:bCs/>
    </w:rPr>
  </w:style>
  <w:style w:type="character" w:styleId="Emphasis">
    <w:name w:val="Emphasis"/>
    <w:uiPriority w:val="20"/>
    <w:qFormat/>
    <w:rsid w:val="002879F7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2879F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79F7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79F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9F7"/>
    <w:pPr>
      <w:spacing w:before="240" w:after="240" w:line="240" w:lineRule="auto"/>
      <w:ind w:left="1080" w:right="1080"/>
      <w:jc w:val="center"/>
    </w:pPr>
    <w:rPr>
      <w:color w:val="5B9BD5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9F7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2879F7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2879F7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2879F7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2879F7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2879F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79F7"/>
    <w:pPr>
      <w:outlineLvl w:val="9"/>
    </w:pPr>
  </w:style>
  <w:style w:type="paragraph" w:customStyle="1" w:styleId="CommandLine">
    <w:name w:val="Command Line"/>
    <w:basedOn w:val="Normal"/>
    <w:link w:val="CommandLineChar"/>
    <w:autoRedefine/>
    <w:qFormat/>
    <w:rsid w:val="00005081"/>
    <w:pPr>
      <w:keepLines w:val="0"/>
      <w:pBdr>
        <w:top w:val="single" w:sz="18" w:space="1" w:color="000000" w:themeColor="text1"/>
        <w:left w:val="single" w:sz="18" w:space="4" w:color="000000" w:themeColor="text1"/>
        <w:bottom w:val="single" w:sz="18" w:space="1" w:color="000000" w:themeColor="text1"/>
        <w:right w:val="single" w:sz="18" w:space="4" w:color="000000" w:themeColor="text1"/>
      </w:pBdr>
      <w:shd w:val="clear" w:color="auto" w:fill="002060"/>
      <w:spacing w:before="100" w:after="200"/>
      <w:ind w:left="360"/>
    </w:pPr>
    <w:rPr>
      <w:rFonts w:ascii="Courier New" w:hAnsi="Courier New"/>
      <w:b/>
      <w:i/>
    </w:rPr>
  </w:style>
  <w:style w:type="character" w:customStyle="1" w:styleId="CommandLineChar">
    <w:name w:val="Command Line Char"/>
    <w:basedOn w:val="DefaultParagraphFont"/>
    <w:link w:val="CommandLine"/>
    <w:rsid w:val="00005081"/>
    <w:rPr>
      <w:rFonts w:ascii="Courier New" w:hAnsi="Courier New"/>
      <w:b/>
      <w:i/>
      <w:sz w:val="24"/>
      <w:shd w:val="clear" w:color="auto" w:fill="002060"/>
    </w:rPr>
  </w:style>
  <w:style w:type="paragraph" w:styleId="ListParagraph">
    <w:name w:val="List Paragraph"/>
    <w:basedOn w:val="Normal"/>
    <w:uiPriority w:val="34"/>
    <w:qFormat/>
    <w:rsid w:val="00C35C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5C4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95C38"/>
    <w:rPr>
      <w:color w:val="605E5C"/>
      <w:shd w:val="clear" w:color="auto" w:fill="E1DFDD"/>
    </w:rPr>
  </w:style>
  <w:style w:type="table" w:customStyle="1" w:styleId="TableGrid">
    <w:name w:val="TableGrid"/>
    <w:rsid w:val="00C874D7"/>
    <w:pPr>
      <w:spacing w:before="0" w:after="0" w:line="240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Documents\Custom%20Office%20Templates\Lab%20Instruction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AE67B99220BD43BD991B27754E6F45" ma:contentTypeVersion="12" ma:contentTypeDescription="Create a new document." ma:contentTypeScope="" ma:versionID="61f99f8238d73c8ebf63e1cfec5e9bf2">
  <xsd:schema xmlns:xsd="http://www.w3.org/2001/XMLSchema" xmlns:xs="http://www.w3.org/2001/XMLSchema" xmlns:p="http://schemas.microsoft.com/office/2006/metadata/properties" xmlns:ns2="e39cba88-78da-4aca-927b-a8ce1c157e08" xmlns:ns3="a1a4ddb1-3c9e-48ce-826d-f4fcdb1230ff" targetNamespace="http://schemas.microsoft.com/office/2006/metadata/properties" ma:root="true" ma:fieldsID="76db9ff523510f41bc492d434c96ee20" ns2:_="" ns3:_="">
    <xsd:import namespace="e39cba88-78da-4aca-927b-a8ce1c157e08"/>
    <xsd:import namespace="a1a4ddb1-3c9e-48ce-826d-f4fcdb1230ff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9cba88-78da-4aca-927b-a8ce1c157e08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description="Folder Usage" ma:format="Dropdown" ma:internalName="Comments">
      <xsd:simpleType>
        <xsd:restriction base="dms:Note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a4ddb1-3c9e-48ce-826d-f4fcdb1230f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e39cba88-78da-4aca-927b-a8ce1c157e0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2DDCB8-9A11-46D0-88FB-A4EEDB71BB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9cba88-78da-4aca-927b-a8ce1c157e08"/>
    <ds:schemaRef ds:uri="a1a4ddb1-3c9e-48ce-826d-f4fcdb1230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2C5CCE-2BD2-414E-85C9-061890DD4C1C}">
  <ds:schemaRefs>
    <ds:schemaRef ds:uri="http://schemas.microsoft.com/office/2006/metadata/properties"/>
    <ds:schemaRef ds:uri="http://schemas.microsoft.com/office/infopath/2007/PartnerControls"/>
    <ds:schemaRef ds:uri="e39cba88-78da-4aca-927b-a8ce1c157e08"/>
  </ds:schemaRefs>
</ds:datastoreItem>
</file>

<file path=customXml/itemProps3.xml><?xml version="1.0" encoding="utf-8"?>
<ds:datastoreItem xmlns:ds="http://schemas.openxmlformats.org/officeDocument/2006/customXml" ds:itemID="{14E7C3D4-070E-4535-A9F7-51AAA03399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Instructions</Template>
  <TotalTime>1</TotalTime>
  <Pages>5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ECPI University</Company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Azevedo</dc:creator>
  <cp:keywords/>
  <dc:description/>
  <cp:lastModifiedBy>Carruth, Martin</cp:lastModifiedBy>
  <cp:revision>2</cp:revision>
  <dcterms:created xsi:type="dcterms:W3CDTF">2021-10-15T17:18:00Z</dcterms:created>
  <dcterms:modified xsi:type="dcterms:W3CDTF">2021-10-15T17:18:00Z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0x0101000FAE67B99220BD43BD991B27754E6F45</vt:lpwstr>
  </property>
</Properties>
</file>